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CDF7" w14:textId="2FDBB513" w:rsidR="00445DD9" w:rsidRDefault="00445DD9" w:rsidP="00BE4410">
      <w:pPr>
        <w:pStyle w:val="ContactInfo"/>
        <w:jc w:val="left"/>
      </w:pPr>
    </w:p>
    <w:p w14:paraId="7F68566B" w14:textId="35689666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7B0B7BB9" w14:textId="77777777" w:rsidTr="00AA3888">
        <w:trPr>
          <w:trHeight w:val="1090"/>
        </w:trPr>
        <w:tc>
          <w:tcPr>
            <w:tcW w:w="10075" w:type="dxa"/>
            <w:gridSpan w:val="3"/>
            <w:tcBorders>
              <w:bottom w:val="single" w:sz="12" w:space="0" w:color="5E5B95" w:themeColor="accent6" w:themeShade="BF"/>
            </w:tcBorders>
          </w:tcPr>
          <w:p w14:paraId="60C830F8" w14:textId="1ABE6FD9" w:rsidR="00542006" w:rsidRPr="00A90A2D" w:rsidRDefault="00AA3888" w:rsidP="00AA3888">
            <w:pPr>
              <w:pStyle w:val="Title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F995FFB" wp14:editId="07B006B8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-344060</wp:posOffset>
                  </wp:positionV>
                  <wp:extent cx="2136775" cy="907415"/>
                  <wp:effectExtent l="0" t="0" r="0" b="6985"/>
                  <wp:wrapNone/>
                  <wp:docPr id="393574443" name="Picture 1" descr="No phot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photo description availa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1" t="30327" r="3633" b="29816"/>
                          <a:stretch/>
                        </pic:blipFill>
                        <pic:spPr bwMode="auto">
                          <a:xfrm>
                            <a:off x="0" y="0"/>
                            <a:ext cx="213677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989938121"/>
                <w:placeholder>
                  <w:docPart w:val="0D38D47F90104C3991164B3621750C19"/>
                </w:placeholder>
                <w:showingPlcHdr/>
                <w15:appearance w15:val="hidden"/>
              </w:sdtPr>
              <w:sdtContent>
                <w:r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5D560B4E" w14:textId="77777777" w:rsidTr="00AA3888">
        <w:trPr>
          <w:trHeight w:val="307"/>
        </w:trPr>
        <w:tc>
          <w:tcPr>
            <w:tcW w:w="10075" w:type="dxa"/>
            <w:gridSpan w:val="3"/>
            <w:tcBorders>
              <w:top w:val="single" w:sz="12" w:space="0" w:color="5E5B95" w:themeColor="accent6" w:themeShade="BF"/>
            </w:tcBorders>
          </w:tcPr>
          <w:p w14:paraId="02965C0D" w14:textId="49FF3C1A" w:rsidR="002A2D37" w:rsidRDefault="00AA3888" w:rsidP="00AA3888">
            <w:pPr>
              <w:tabs>
                <w:tab w:val="left" w:pos="1377"/>
              </w:tabs>
            </w:pPr>
            <w:r>
              <w:tab/>
            </w:r>
          </w:p>
        </w:tc>
      </w:tr>
      <w:tr w:rsidR="004C213B" w14:paraId="52D37928" w14:textId="77777777" w:rsidTr="00156A3A">
        <w:trPr>
          <w:trHeight w:val="1999"/>
        </w:trPr>
        <w:tc>
          <w:tcPr>
            <w:tcW w:w="6295" w:type="dxa"/>
          </w:tcPr>
          <w:p w14:paraId="48FC8C19" w14:textId="77777777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372DDE55C0284759A1D30E3F761D7D9E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1B9786FB" w14:textId="0FC0F272" w:rsidR="00C72F49" w:rsidRDefault="00000000" w:rsidP="00C72F49">
            <w:sdt>
              <w:sdtPr>
                <w:id w:val="1188487412"/>
                <w:placeholder>
                  <w:docPart w:val="6D068A1CDB3C4806873D15CE9A6F8F66"/>
                </w:placeholder>
                <w15:appearance w15:val="hidden"/>
              </w:sdtPr>
              <w:sdtContent>
                <w:proofErr w:type="gramStart"/>
                <w:r w:rsidR="00EF6189">
                  <w:t>{{ date</w:t>
                </w:r>
                <w:proofErr w:type="gramEnd"/>
                <w:r w:rsidR="00EF6189">
                  <w:t xml:space="preserve"> }</w:t>
                </w:r>
              </w:sdtContent>
            </w:sdt>
            <w:r w:rsidR="00EF6189">
              <w:t>}</w:t>
            </w:r>
            <w:r w:rsidR="00156A3A">
              <w:t xml:space="preserve"> </w:t>
            </w:r>
          </w:p>
          <w:p w14:paraId="1F22143E" w14:textId="77777777" w:rsidR="00C72F49" w:rsidRDefault="00C72F49" w:rsidP="00C72F49"/>
          <w:p w14:paraId="796F45D1" w14:textId="77777777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8A2F719F8AA4410EB9B227114DBB9F6E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CD66514" w14:textId="7821C432" w:rsidR="00C72F49" w:rsidRDefault="00000000" w:rsidP="00C72F49">
            <w:sdt>
              <w:sdtPr>
                <w:id w:val="-1580285944"/>
                <w:placeholder>
                  <w:docPart w:val="7A18D9285299433E8B929DE4C8E97E35"/>
                </w:placeholder>
                <w15:appearance w15:val="hidden"/>
              </w:sdtPr>
              <w:sdtContent>
                <w:proofErr w:type="gramStart"/>
                <w:r w:rsidR="00EF6189">
                  <w:t>{{ id</w:t>
                </w:r>
                <w:proofErr w:type="gramEnd"/>
                <w:r w:rsidR="00EF6189">
                  <w:t xml:space="preserve"> }}</w:t>
                </w:r>
              </w:sdtContent>
            </w:sdt>
            <w:r w:rsidR="00156A3A">
              <w:t xml:space="preserve"> </w:t>
            </w:r>
          </w:p>
          <w:p w14:paraId="07F07760" w14:textId="77777777" w:rsidR="00C72F49" w:rsidRDefault="00C72F49" w:rsidP="00C72F49"/>
          <w:p w14:paraId="2F205FD0" w14:textId="1C1F528A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D7EFA3F2F3244D869BA0DE74C75AF0C7"/>
                </w:placeholder>
                <w15:appearance w15:val="hidden"/>
              </w:sdtPr>
              <w:sdtContent>
                <w:r w:rsidR="00AA3888">
                  <w:t xml:space="preserve">GSTIN: </w:t>
                </w:r>
              </w:sdtContent>
            </w:sdt>
            <w:r w:rsidR="00156A3A">
              <w:t xml:space="preserve"> </w:t>
            </w:r>
          </w:p>
          <w:p w14:paraId="08088269" w14:textId="77777777" w:rsidR="004C213B" w:rsidRPr="00156A3A" w:rsidRDefault="00000000" w:rsidP="00156A3A">
            <w:sdt>
              <w:sdtPr>
                <w:alias w:val="No."/>
                <w:tag w:val="No."/>
                <w:id w:val="-355432320"/>
                <w:placeholder>
                  <w:docPart w:val="C54EB189694548A39F7A23445FDCFC15"/>
                </w:placeholder>
                <w:temporary/>
                <w:showingPlcHdr/>
                <w15:appearance w15:val="hidden"/>
              </w:sdtPr>
              <w:sdtContent>
                <w:r w:rsidR="00C72F49"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497FB370" w14:textId="77777777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15059DC9BA144F0CACBC44E0178E5D4D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4313997E" w14:textId="7701E2B4" w:rsidR="002A2D37" w:rsidRPr="002A2D37" w:rsidRDefault="00000000" w:rsidP="00156A3A">
            <w:pPr>
              <w:pStyle w:val="Right-alignedtext"/>
            </w:pPr>
            <w:sdt>
              <w:sdtPr>
                <w:id w:val="1422995690"/>
                <w:placeholder>
                  <w:docPart w:val="E82D2B2D4C0B49D4B5ABC7B5E8BF1E33"/>
                </w:placeholder>
                <w15:appearance w15:val="hidden"/>
              </w:sdtPr>
              <w:sdtContent>
                <w:proofErr w:type="gramStart"/>
                <w:r w:rsidR="00AA3888">
                  <w:t>{</w:t>
                </w:r>
                <w:r w:rsidR="00EF6189">
                  <w:t>{</w:t>
                </w:r>
                <w:r w:rsidR="00AA3888">
                  <w:t xml:space="preserve"> </w:t>
                </w:r>
                <w:proofErr w:type="spellStart"/>
                <w:r w:rsidR="00AA3888">
                  <w:t>customer</w:t>
                </w:r>
                <w:proofErr w:type="gramEnd"/>
                <w:r w:rsidR="00AA3888">
                  <w:t>_name</w:t>
                </w:r>
                <w:proofErr w:type="spellEnd"/>
                <w:r w:rsidR="00AA3888">
                  <w:t xml:space="preserve"> }</w:t>
                </w:r>
                <w:r w:rsidR="00EF6189">
                  <w:t>}</w:t>
                </w:r>
              </w:sdtContent>
            </w:sdt>
            <w:r w:rsidR="00156A3A">
              <w:t xml:space="preserve"> </w:t>
            </w:r>
          </w:p>
          <w:p w14:paraId="7449CE44" w14:textId="7F44FB8E" w:rsidR="002A2D37" w:rsidRPr="002A2D37" w:rsidRDefault="00EF6189" w:rsidP="00156A3A">
            <w:pPr>
              <w:pStyle w:val="Right-alignedtext"/>
            </w:pPr>
            <w:proofErr w:type="gramStart"/>
            <w:r>
              <w:t>{</w:t>
            </w:r>
            <w:r w:rsidR="00AA3888">
              <w:t xml:space="preserve">{ </w:t>
            </w:r>
            <w:proofErr w:type="spellStart"/>
            <w:r w:rsidR="00AA3888">
              <w:t>customer</w:t>
            </w:r>
            <w:proofErr w:type="gramEnd"/>
            <w:r w:rsidR="00AA3888">
              <w:t>_address</w:t>
            </w:r>
            <w:proofErr w:type="spellEnd"/>
            <w:r w:rsidR="00AA3888">
              <w:t xml:space="preserve"> }</w:t>
            </w:r>
            <w:r>
              <w:t>}</w:t>
            </w:r>
            <w:r w:rsidR="00156A3A">
              <w:t xml:space="preserve"> </w:t>
            </w:r>
          </w:p>
          <w:p w14:paraId="4E7AF7D8" w14:textId="14738241" w:rsidR="002A2D37" w:rsidRPr="002A2D37" w:rsidRDefault="00000000" w:rsidP="00156A3A">
            <w:pPr>
              <w:pStyle w:val="Right-alignedtext"/>
            </w:pPr>
            <w:sdt>
              <w:sdtPr>
                <w:id w:val="-1396111898"/>
                <w:placeholder>
                  <w:docPart w:val="DDB57924FF9D4DF791A46CA500390CC5"/>
                </w:placeholder>
                <w15:appearance w15:val="hidden"/>
              </w:sdtPr>
              <w:sdtContent>
                <w:proofErr w:type="gramStart"/>
                <w:r w:rsidR="00EF6189">
                  <w:t>{</w:t>
                </w:r>
                <w:r w:rsidR="00AA3888">
                  <w:t xml:space="preserve">{ </w:t>
                </w:r>
                <w:proofErr w:type="spellStart"/>
                <w:r w:rsidR="00AA3888">
                  <w:t>customer</w:t>
                </w:r>
                <w:proofErr w:type="gramEnd"/>
                <w:r w:rsidR="00AA3888">
                  <w:t>_state</w:t>
                </w:r>
                <w:proofErr w:type="spellEnd"/>
                <w:r w:rsidR="00AA3888">
                  <w:t xml:space="preserve"> }</w:t>
                </w:r>
                <w:r w:rsidR="00EF6189">
                  <w:t>}</w:t>
                </w:r>
              </w:sdtContent>
            </w:sdt>
            <w:r w:rsidR="00156A3A">
              <w:t xml:space="preserve"> </w:t>
            </w:r>
          </w:p>
          <w:p w14:paraId="5E82FE19" w14:textId="2E58C145" w:rsidR="002A2D37" w:rsidRDefault="00000000" w:rsidP="00156A3A">
            <w:pPr>
              <w:pStyle w:val="Right-alignedtext"/>
            </w:pPr>
            <w:sdt>
              <w:sdtPr>
                <w:id w:val="1877263823"/>
                <w:placeholder>
                  <w:docPart w:val="D71FC464CB374925B7D94C8C53EAE7DE"/>
                </w:placeholder>
                <w15:appearance w15:val="hidden"/>
              </w:sdtPr>
              <w:sdtContent>
                <w:proofErr w:type="gramStart"/>
                <w:r w:rsidR="00AA3888">
                  <w:t>{</w:t>
                </w:r>
                <w:r w:rsidR="00EF6189">
                  <w:t>{</w:t>
                </w:r>
                <w:r w:rsidR="00AA3888">
                  <w:t xml:space="preserve"> </w:t>
                </w:r>
                <w:proofErr w:type="spellStart"/>
                <w:r w:rsidR="00AA3888">
                  <w:t>customer</w:t>
                </w:r>
                <w:proofErr w:type="gramEnd"/>
                <w:r w:rsidR="00AA3888">
                  <w:t>_phone</w:t>
                </w:r>
                <w:proofErr w:type="spellEnd"/>
                <w:r w:rsidR="00AA3888">
                  <w:t xml:space="preserve"> }</w:t>
                </w:r>
                <w:r w:rsidR="00EF6189">
                  <w:t>}</w:t>
                </w:r>
              </w:sdtContent>
            </w:sdt>
            <w:r w:rsidR="00156A3A">
              <w:t xml:space="preserve"> </w:t>
            </w:r>
          </w:p>
          <w:p w14:paraId="625ADCBF" w14:textId="77777777" w:rsidR="004C213B" w:rsidRDefault="004C213B" w:rsidP="00156A3A">
            <w:pPr>
              <w:pStyle w:val="Right-alignedtext"/>
            </w:pPr>
          </w:p>
        </w:tc>
      </w:tr>
      <w:tr w:rsidR="002A2D37" w14:paraId="2CFAE055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5DBD158" w14:textId="77777777" w:rsidR="002A2D37" w:rsidRDefault="002A2D37" w:rsidP="00CD21D4">
            <w:pPr>
              <w:pStyle w:val="Heading1"/>
            </w:pPr>
          </w:p>
        </w:tc>
      </w:tr>
    </w:tbl>
    <w:p w14:paraId="3AEF9848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5445"/>
        <w:gridCol w:w="1035"/>
        <w:gridCol w:w="1352"/>
        <w:gridCol w:w="1314"/>
      </w:tblGrid>
      <w:tr w:rsidR="003A6B44" w14:paraId="61E92567" w14:textId="77777777" w:rsidTr="003A6B44">
        <w:trPr>
          <w:trHeight w:val="397"/>
        </w:trPr>
        <w:tc>
          <w:tcPr>
            <w:tcW w:w="934" w:type="dxa"/>
            <w:tcBorders>
              <w:bottom w:val="single" w:sz="12" w:space="0" w:color="5E5B95" w:themeColor="accent6" w:themeShade="BF"/>
            </w:tcBorders>
            <w:vAlign w:val="center"/>
          </w:tcPr>
          <w:p w14:paraId="395C5792" w14:textId="0367FFC4" w:rsidR="003A6B44" w:rsidRDefault="003A6B44" w:rsidP="003A6B44">
            <w:pPr>
              <w:pStyle w:val="Heading1"/>
            </w:pPr>
            <w:r>
              <w:t>SL.NO</w:t>
            </w:r>
          </w:p>
        </w:tc>
        <w:tc>
          <w:tcPr>
            <w:tcW w:w="5445" w:type="dxa"/>
            <w:tcBorders>
              <w:bottom w:val="single" w:sz="12" w:space="0" w:color="5E5B95" w:themeColor="accent6" w:themeShade="BF"/>
            </w:tcBorders>
            <w:vAlign w:val="center"/>
          </w:tcPr>
          <w:p w14:paraId="064617D4" w14:textId="77777777" w:rsidR="003A6B44" w:rsidRDefault="003A6B44" w:rsidP="003A6B44">
            <w:pPr>
              <w:pStyle w:val="Heading1"/>
            </w:pPr>
            <w:sdt>
              <w:sdtPr>
                <w:id w:val="2038998146"/>
                <w:placeholder>
                  <w:docPart w:val="BECFAC1C3243400B868B0055B1E7207A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  <w:r>
              <w:t xml:space="preserve"> </w:t>
            </w:r>
          </w:p>
        </w:tc>
        <w:tc>
          <w:tcPr>
            <w:tcW w:w="1035" w:type="dxa"/>
            <w:tcBorders>
              <w:bottom w:val="single" w:sz="12" w:space="0" w:color="5E5B95" w:themeColor="accent6" w:themeShade="BF"/>
            </w:tcBorders>
            <w:vAlign w:val="center"/>
          </w:tcPr>
          <w:p w14:paraId="3AEE4C98" w14:textId="4CC95C6A" w:rsidR="003A6B44" w:rsidRDefault="003A6B44" w:rsidP="003A6B44">
            <w:pPr>
              <w:pStyle w:val="Heading1"/>
              <w:jc w:val="center"/>
            </w:pPr>
            <w:sdt>
              <w:sdtPr>
                <w:id w:val="530854393"/>
                <w:placeholder>
                  <w:docPart w:val="3762A318615243D4A55BABCD35330314"/>
                </w:placeholder>
                <w:temporary/>
                <w:showingPlcHdr/>
                <w15:appearance w15:val="hidden"/>
              </w:sdtPr>
              <w:sdtContent>
                <w:r>
                  <w:t xml:space="preserve">Qty </w:t>
                </w:r>
              </w:sdtContent>
            </w:sdt>
          </w:p>
        </w:tc>
        <w:tc>
          <w:tcPr>
            <w:tcW w:w="1352" w:type="dxa"/>
            <w:tcBorders>
              <w:bottom w:val="single" w:sz="12" w:space="0" w:color="5E5B95" w:themeColor="accent6" w:themeShade="BF"/>
            </w:tcBorders>
            <w:vAlign w:val="center"/>
          </w:tcPr>
          <w:p w14:paraId="4A0CE387" w14:textId="6FA57E61" w:rsidR="003A6B44" w:rsidRDefault="003A6B44" w:rsidP="003A6B44">
            <w:pPr>
              <w:pStyle w:val="Heading1"/>
              <w:jc w:val="right"/>
            </w:pPr>
            <w:sdt>
              <w:sdtPr>
                <w:id w:val="1507863871"/>
                <w:placeholder>
                  <w:docPart w:val="82DB14AEC93B4322A67994DBAE3BECDF"/>
                </w:placeholder>
                <w:temporary/>
                <w:showingPlcHdr/>
                <w15:appearance w15:val="hidden"/>
              </w:sdtPr>
              <w:sdtContent>
                <w:r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tcW w:w="1314" w:type="dxa"/>
            <w:tcBorders>
              <w:bottom w:val="single" w:sz="12" w:space="0" w:color="5E5B95" w:themeColor="accent6" w:themeShade="BF"/>
            </w:tcBorders>
            <w:vAlign w:val="center"/>
          </w:tcPr>
          <w:p w14:paraId="6B817EC4" w14:textId="77777777" w:rsidR="003A6B44" w:rsidRDefault="003A6B44" w:rsidP="003A6B44">
            <w:pPr>
              <w:pStyle w:val="Heading1"/>
              <w:jc w:val="right"/>
            </w:pPr>
            <w:sdt>
              <w:sdtPr>
                <w:id w:val="-317345281"/>
                <w:placeholder>
                  <w:docPart w:val="527FA12E5F214F06A52576CDFC671450"/>
                </w:placeholder>
                <w:temporary/>
                <w:showingPlcHdr/>
                <w15:appearance w15:val="hidden"/>
              </w:sdtPr>
              <w:sdtContent>
                <w:r>
                  <w:t>Line Total</w:t>
                </w:r>
              </w:sdtContent>
            </w:sdt>
            <w:r>
              <w:t xml:space="preserve"> </w:t>
            </w:r>
          </w:p>
        </w:tc>
      </w:tr>
      <w:tr w:rsidR="003A6B44" w14:paraId="14FCCDA8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3ABC4616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71B9367" w14:textId="27A3F7F4" w:rsidR="003A6B44" w:rsidRDefault="003A6B44" w:rsidP="003A6B44">
            <w:sdt>
              <w:sdtPr>
                <w:id w:val="-16013733"/>
                <w:placeholder>
                  <w:docPart w:val="2AB86BF756304FBEA87B2ABA16A1FBED"/>
                </w:placeholder>
                <w15:appearance w15:val="hidden"/>
              </w:sdtPr>
              <w:sdtContent/>
            </w:sdt>
            <w:r>
              <w:t xml:space="preserve"> </w:t>
            </w:r>
          </w:p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77581A0" w14:textId="7F740F40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7F2A087" w14:textId="4BB0BFC0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20500D0" w14:textId="6B7077C9" w:rsidR="003A6B44" w:rsidRDefault="003A6B44" w:rsidP="003A6B44">
            <w:pPr>
              <w:jc w:val="right"/>
            </w:pPr>
          </w:p>
        </w:tc>
      </w:tr>
      <w:tr w:rsidR="003A6B44" w14:paraId="79E55537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CE6A59B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BB02E19" w14:textId="627EDBDE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4E5F921" w14:textId="77BD8E75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0E5300E" w14:textId="6AB7F20A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13713AB1" w14:textId="10B8CCE9" w:rsidR="003A6B44" w:rsidRDefault="003A6B44" w:rsidP="003A6B44">
            <w:pPr>
              <w:jc w:val="right"/>
            </w:pPr>
          </w:p>
        </w:tc>
      </w:tr>
      <w:tr w:rsidR="003A6B44" w14:paraId="33269857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71E6C453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6F01559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2AB5751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36FA81C" w14:textId="6593658A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D911D87" w14:textId="77777777" w:rsidR="003A6B44" w:rsidRDefault="003A6B44" w:rsidP="003A6B44">
            <w:pPr>
              <w:jc w:val="right"/>
            </w:pPr>
          </w:p>
        </w:tc>
      </w:tr>
      <w:tr w:rsidR="003A6B44" w14:paraId="581AC027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1551A65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6F9C169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B80A31A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67DB202" w14:textId="6241A5C0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F22E0E6" w14:textId="77777777" w:rsidR="003A6B44" w:rsidRDefault="003A6B44" w:rsidP="003A6B44">
            <w:pPr>
              <w:jc w:val="right"/>
            </w:pPr>
          </w:p>
        </w:tc>
      </w:tr>
      <w:tr w:rsidR="003A6B44" w14:paraId="76AFD813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07257B2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74BE2A2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21EB96E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5425284" w14:textId="60FDC295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3C6480D9" w14:textId="77777777" w:rsidR="003A6B44" w:rsidRDefault="003A6B44" w:rsidP="003A6B44">
            <w:pPr>
              <w:jc w:val="right"/>
            </w:pPr>
          </w:p>
        </w:tc>
      </w:tr>
      <w:tr w:rsidR="003A6B44" w14:paraId="0E12CAA0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1E5F1D38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736EF7B0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A06E71F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32122DD" w14:textId="6FBC68A1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9431895" w14:textId="77777777" w:rsidR="003A6B44" w:rsidRDefault="003A6B44" w:rsidP="003A6B44">
            <w:pPr>
              <w:jc w:val="right"/>
            </w:pPr>
          </w:p>
        </w:tc>
      </w:tr>
      <w:tr w:rsidR="003A6B44" w14:paraId="48D3F95A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6C0F0B0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B88B2CD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77C9954F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16401BDF" w14:textId="65DD59C4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347A09BA" w14:textId="77777777" w:rsidR="003A6B44" w:rsidRDefault="003A6B44" w:rsidP="003A6B44">
            <w:pPr>
              <w:jc w:val="right"/>
            </w:pPr>
          </w:p>
        </w:tc>
      </w:tr>
      <w:tr w:rsidR="003A6B44" w14:paraId="37811C21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71A2528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0E0E6BB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AD651FB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F0085E6" w14:textId="0B71E120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321DACF6" w14:textId="77777777" w:rsidR="003A6B44" w:rsidRDefault="003A6B44" w:rsidP="003A6B44">
            <w:pPr>
              <w:jc w:val="right"/>
            </w:pPr>
          </w:p>
        </w:tc>
      </w:tr>
      <w:tr w:rsidR="003A6B44" w14:paraId="37D733C7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0B31784A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DE77C29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41FB75D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14932543" w14:textId="7B13DD5A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C09322F" w14:textId="77777777" w:rsidR="003A6B44" w:rsidRDefault="003A6B44" w:rsidP="003A6B44">
            <w:pPr>
              <w:jc w:val="right"/>
            </w:pPr>
          </w:p>
        </w:tc>
      </w:tr>
      <w:tr w:rsidR="003A6B44" w14:paraId="369E08FA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01F0CA1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159E66AE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5B225D8A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78D5E3D2" w14:textId="0FCA3365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091DB7C" w14:textId="77777777" w:rsidR="003A6B44" w:rsidRDefault="003A6B44" w:rsidP="003A6B44">
            <w:pPr>
              <w:jc w:val="right"/>
            </w:pPr>
          </w:p>
        </w:tc>
      </w:tr>
      <w:tr w:rsidR="003A6B44" w14:paraId="027B6250" w14:textId="77777777" w:rsidTr="00B42137">
        <w:trPr>
          <w:trHeight w:val="397"/>
        </w:trPr>
        <w:tc>
          <w:tcPr>
            <w:tcW w:w="93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4" w:space="0" w:color="83B29B" w:themeColor="accent1"/>
              <w:right w:val="single" w:sz="12" w:space="0" w:color="5E5B95" w:themeColor="accent6" w:themeShade="BF"/>
            </w:tcBorders>
            <w:vAlign w:val="center"/>
          </w:tcPr>
          <w:p w14:paraId="3FFA027E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7863B2EB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40D8417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23D3E70C" w14:textId="506B6BA5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13536CA3" w14:textId="77777777" w:rsidR="003A6B44" w:rsidRDefault="003A6B44" w:rsidP="003A6B44">
            <w:pPr>
              <w:jc w:val="right"/>
            </w:pPr>
          </w:p>
        </w:tc>
      </w:tr>
      <w:tr w:rsidR="003A6B44" w14:paraId="2757575C" w14:textId="77777777" w:rsidTr="00B42137">
        <w:trPr>
          <w:trHeight w:val="397"/>
        </w:trPr>
        <w:tc>
          <w:tcPr>
            <w:tcW w:w="934" w:type="dxa"/>
            <w:tcBorders>
              <w:top w:val="single" w:sz="4" w:space="0" w:color="83B29B" w:themeColor="accent1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7A270333" w14:textId="77777777" w:rsidR="003A6B44" w:rsidRDefault="003A6B44" w:rsidP="003A6B44"/>
        </w:tc>
        <w:tc>
          <w:tcPr>
            <w:tcW w:w="544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7CF06A6" w14:textId="77777777" w:rsidR="003A6B44" w:rsidRDefault="003A6B44" w:rsidP="003A6B44"/>
        </w:tc>
        <w:tc>
          <w:tcPr>
            <w:tcW w:w="1035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3EE2E0A6" w14:textId="77777777" w:rsidR="003A6B44" w:rsidRDefault="003A6B44" w:rsidP="003A6B44">
            <w:pPr>
              <w:jc w:val="right"/>
            </w:pPr>
          </w:p>
        </w:tc>
        <w:tc>
          <w:tcPr>
            <w:tcW w:w="1352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C3EE944" w14:textId="55913674" w:rsidR="003A6B44" w:rsidRDefault="003A6B44" w:rsidP="003A6B44">
            <w:pPr>
              <w:jc w:val="right"/>
            </w:pP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487C32C" w14:textId="77777777" w:rsidR="003A6B44" w:rsidRDefault="003A6B44" w:rsidP="003A6B44">
            <w:pPr>
              <w:jc w:val="right"/>
            </w:pPr>
          </w:p>
        </w:tc>
      </w:tr>
      <w:tr w:rsidR="003A6B44" w14:paraId="20C1E593" w14:textId="77777777" w:rsidTr="00EF6189">
        <w:trPr>
          <w:trHeight w:val="397"/>
        </w:trPr>
        <w:tc>
          <w:tcPr>
            <w:tcW w:w="934" w:type="dxa"/>
          </w:tcPr>
          <w:p w14:paraId="380C071D" w14:textId="77777777" w:rsidR="003A6B44" w:rsidRDefault="003A6B44" w:rsidP="003A6B44"/>
        </w:tc>
        <w:tc>
          <w:tcPr>
            <w:tcW w:w="5445" w:type="dxa"/>
            <w:vAlign w:val="center"/>
          </w:tcPr>
          <w:p w14:paraId="19F34ECD" w14:textId="77777777" w:rsidR="003A6B44" w:rsidRDefault="003A6B44" w:rsidP="003A6B44"/>
        </w:tc>
        <w:tc>
          <w:tcPr>
            <w:tcW w:w="1035" w:type="dxa"/>
            <w:vAlign w:val="center"/>
          </w:tcPr>
          <w:p w14:paraId="109FD238" w14:textId="1A17E3F3" w:rsidR="003A6B44" w:rsidRDefault="003A6B44" w:rsidP="003A6B44">
            <w:pPr>
              <w:pStyle w:val="Heading1"/>
            </w:pPr>
            <w:r>
              <w:t xml:space="preserve"> </w:t>
            </w:r>
          </w:p>
        </w:tc>
        <w:tc>
          <w:tcPr>
            <w:tcW w:w="1352" w:type="dxa"/>
            <w:tcBorders>
              <w:right w:val="single" w:sz="12" w:space="0" w:color="5E5B95" w:themeColor="accent6" w:themeShade="BF"/>
            </w:tcBorders>
            <w:vAlign w:val="center"/>
          </w:tcPr>
          <w:p w14:paraId="2622BDE7" w14:textId="20D11859" w:rsidR="003A6B44" w:rsidRDefault="003A6B44" w:rsidP="003A6B44">
            <w:pPr>
              <w:pStyle w:val="Heading1"/>
            </w:pPr>
            <w:sdt>
              <w:sdtPr>
                <w:id w:val="1022060310"/>
                <w:placeholder>
                  <w:docPart w:val="7AED45C36A884A588061E81ABD06D69D"/>
                </w:placeholder>
                <w:temporary/>
                <w:showingPlcHdr/>
                <w15:appearance w15:val="hidden"/>
              </w:sdtPr>
              <w:sdtContent>
                <w:r>
                  <w:t>Total</w:t>
                </w:r>
              </w:sdtContent>
            </w:sdt>
            <w:r>
              <w:t xml:space="preserve"> </w:t>
            </w:r>
          </w:p>
        </w:tc>
        <w:tc>
          <w:tcPr>
            <w:tcW w:w="1314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shd w:val="clear" w:color="auto" w:fill="FCDCF1"/>
            <w:vAlign w:val="center"/>
          </w:tcPr>
          <w:p w14:paraId="1DDC1FEF" w14:textId="1E27832F" w:rsidR="003A6B44" w:rsidRDefault="003A6B44" w:rsidP="003A6B44">
            <w:pPr>
              <w:pStyle w:val="Totals"/>
            </w:pPr>
          </w:p>
        </w:tc>
      </w:tr>
    </w:tbl>
    <w:p w14:paraId="30AA13B7" w14:textId="77777777" w:rsidR="003A6B44" w:rsidRDefault="003A6B44" w:rsidP="003A6B44">
      <w:pPr>
        <w:pStyle w:val="ContactInfo"/>
        <w:spacing w:befor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A6B44" w14:paraId="3025E20E" w14:textId="77777777" w:rsidTr="003A6B44">
        <w:trPr>
          <w:trHeight w:val="377"/>
        </w:trPr>
        <w:tc>
          <w:tcPr>
            <w:tcW w:w="10070" w:type="dxa"/>
            <w:gridSpan w:val="3"/>
            <w:vAlign w:val="center"/>
          </w:tcPr>
          <w:p w14:paraId="46F495DC" w14:textId="45981936" w:rsidR="003A6B44" w:rsidRDefault="003A6B44" w:rsidP="003A6B44">
            <w:pPr>
              <w:pStyle w:val="ContactInfo"/>
              <w:spacing w:before="0"/>
              <w:jc w:val="left"/>
            </w:pPr>
            <w:r w:rsidRPr="00EF6189">
              <w:rPr>
                <w:sz w:val="18"/>
                <w:szCs w:val="20"/>
              </w:rPr>
              <w:t>Tax Details</w:t>
            </w:r>
          </w:p>
        </w:tc>
      </w:tr>
      <w:tr w:rsidR="003A6B44" w14:paraId="6FC0599C" w14:textId="77777777" w:rsidTr="00EF6189">
        <w:tc>
          <w:tcPr>
            <w:tcW w:w="3356" w:type="dxa"/>
            <w:vAlign w:val="center"/>
          </w:tcPr>
          <w:p w14:paraId="385DF15A" w14:textId="37839C2C" w:rsidR="003A6B44" w:rsidRPr="00EF6189" w:rsidRDefault="00EF6189" w:rsidP="00EF6189">
            <w:pPr>
              <w:pStyle w:val="ContactInfo"/>
              <w:spacing w:before="0" w:line="360" w:lineRule="auto"/>
              <w:rPr>
                <w:sz w:val="20"/>
                <w:szCs w:val="22"/>
              </w:rPr>
            </w:pPr>
            <w:r w:rsidRPr="00EF6189">
              <w:rPr>
                <w:sz w:val="20"/>
                <w:szCs w:val="22"/>
              </w:rPr>
              <w:t>Discount</w:t>
            </w:r>
          </w:p>
        </w:tc>
        <w:tc>
          <w:tcPr>
            <w:tcW w:w="3357" w:type="dxa"/>
            <w:vAlign w:val="center"/>
          </w:tcPr>
          <w:p w14:paraId="0700E15D" w14:textId="77777777" w:rsidR="003A6B44" w:rsidRPr="003A6B44" w:rsidRDefault="003A6B44" w:rsidP="00EF6189">
            <w:pPr>
              <w:pStyle w:val="ContactInfo"/>
              <w:spacing w:before="0"/>
              <w:rPr>
                <w:sz w:val="24"/>
                <w:szCs w:val="28"/>
              </w:rPr>
            </w:pPr>
          </w:p>
        </w:tc>
        <w:tc>
          <w:tcPr>
            <w:tcW w:w="3357" w:type="dxa"/>
            <w:vAlign w:val="center"/>
          </w:tcPr>
          <w:p w14:paraId="47D27431" w14:textId="77777777" w:rsidR="003A6B44" w:rsidRPr="003A6B44" w:rsidRDefault="003A6B44" w:rsidP="00EF6189">
            <w:pPr>
              <w:pStyle w:val="ContactInfo"/>
              <w:spacing w:before="0"/>
              <w:rPr>
                <w:sz w:val="24"/>
                <w:szCs w:val="28"/>
              </w:rPr>
            </w:pPr>
          </w:p>
        </w:tc>
      </w:tr>
      <w:tr w:rsidR="003A6B44" w14:paraId="72E23609" w14:textId="77777777" w:rsidTr="00EF6189">
        <w:tc>
          <w:tcPr>
            <w:tcW w:w="3356" w:type="dxa"/>
            <w:tcBorders>
              <w:bottom w:val="single" w:sz="12" w:space="0" w:color="5E5B95" w:themeColor="accent6" w:themeShade="BF"/>
            </w:tcBorders>
            <w:vAlign w:val="center"/>
          </w:tcPr>
          <w:p w14:paraId="413A9F65" w14:textId="7D099FD1" w:rsidR="003A6B44" w:rsidRPr="00EF6189" w:rsidRDefault="00EF6189" w:rsidP="00EF6189">
            <w:pPr>
              <w:pStyle w:val="ContactInfo"/>
              <w:spacing w:before="0" w:line="360" w:lineRule="auto"/>
              <w:rPr>
                <w:sz w:val="20"/>
                <w:szCs w:val="22"/>
              </w:rPr>
            </w:pPr>
            <w:r w:rsidRPr="00EF6189">
              <w:rPr>
                <w:sz w:val="20"/>
                <w:szCs w:val="22"/>
              </w:rPr>
              <w:t>CGST</w:t>
            </w:r>
          </w:p>
        </w:tc>
        <w:tc>
          <w:tcPr>
            <w:tcW w:w="3357" w:type="dxa"/>
            <w:vAlign w:val="center"/>
          </w:tcPr>
          <w:p w14:paraId="0101CAEC" w14:textId="77777777" w:rsidR="003A6B44" w:rsidRPr="003A6B44" w:rsidRDefault="003A6B44" w:rsidP="00EF6189">
            <w:pPr>
              <w:pStyle w:val="ContactInfo"/>
              <w:spacing w:before="0"/>
              <w:rPr>
                <w:sz w:val="24"/>
                <w:szCs w:val="28"/>
              </w:rPr>
            </w:pPr>
          </w:p>
        </w:tc>
        <w:tc>
          <w:tcPr>
            <w:tcW w:w="3357" w:type="dxa"/>
            <w:vAlign w:val="center"/>
          </w:tcPr>
          <w:p w14:paraId="3CD2826C" w14:textId="77777777" w:rsidR="003A6B44" w:rsidRPr="003A6B44" w:rsidRDefault="003A6B44" w:rsidP="00EF6189">
            <w:pPr>
              <w:pStyle w:val="ContactInfo"/>
              <w:spacing w:before="0"/>
              <w:rPr>
                <w:sz w:val="24"/>
                <w:szCs w:val="28"/>
              </w:rPr>
            </w:pPr>
          </w:p>
        </w:tc>
      </w:tr>
      <w:tr w:rsidR="003A6B44" w14:paraId="0D7C8CCB" w14:textId="77777777" w:rsidTr="00EF6189">
        <w:tc>
          <w:tcPr>
            <w:tcW w:w="3356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6B3FE38A" w14:textId="184214C1" w:rsidR="003A6B44" w:rsidRPr="00EF6189" w:rsidRDefault="00EF6189" w:rsidP="00EF6189">
            <w:pPr>
              <w:pStyle w:val="ContactInfo"/>
              <w:spacing w:before="0" w:line="360" w:lineRule="auto"/>
              <w:rPr>
                <w:sz w:val="20"/>
                <w:szCs w:val="22"/>
              </w:rPr>
            </w:pPr>
            <w:r w:rsidRPr="00EF6189">
              <w:rPr>
                <w:sz w:val="20"/>
                <w:szCs w:val="22"/>
              </w:rPr>
              <w:t>SGST</w:t>
            </w:r>
          </w:p>
        </w:tc>
        <w:tc>
          <w:tcPr>
            <w:tcW w:w="3357" w:type="dxa"/>
            <w:tcBorders>
              <w:left w:val="single" w:sz="12" w:space="0" w:color="5E5B95" w:themeColor="accent6" w:themeShade="BF"/>
              <w:bottom w:val="single" w:sz="12" w:space="0" w:color="5E5B95" w:themeColor="accent6" w:themeShade="BF"/>
            </w:tcBorders>
            <w:vAlign w:val="center"/>
          </w:tcPr>
          <w:p w14:paraId="0D09111C" w14:textId="77777777" w:rsidR="003A6B44" w:rsidRPr="003A6B44" w:rsidRDefault="003A6B44" w:rsidP="00EF6189">
            <w:pPr>
              <w:pStyle w:val="ContactInfo"/>
              <w:spacing w:before="0"/>
              <w:rPr>
                <w:sz w:val="24"/>
                <w:szCs w:val="28"/>
              </w:rPr>
            </w:pPr>
          </w:p>
        </w:tc>
        <w:tc>
          <w:tcPr>
            <w:tcW w:w="3357" w:type="dxa"/>
            <w:vAlign w:val="center"/>
          </w:tcPr>
          <w:p w14:paraId="2FE208E9" w14:textId="77777777" w:rsidR="003A6B44" w:rsidRPr="003A6B44" w:rsidRDefault="003A6B44" w:rsidP="00EF6189">
            <w:pPr>
              <w:pStyle w:val="ContactInfo"/>
              <w:spacing w:before="0"/>
              <w:rPr>
                <w:sz w:val="24"/>
                <w:szCs w:val="28"/>
              </w:rPr>
            </w:pPr>
          </w:p>
        </w:tc>
      </w:tr>
      <w:tr w:rsidR="00EF6189" w14:paraId="30B2BF17" w14:textId="77777777" w:rsidTr="00EF6189">
        <w:tc>
          <w:tcPr>
            <w:tcW w:w="3356" w:type="dxa"/>
            <w:tcBorders>
              <w:top w:val="single" w:sz="12" w:space="0" w:color="5E5B95" w:themeColor="accent6" w:themeShade="BF"/>
              <w:left w:val="nil"/>
              <w:bottom w:val="nil"/>
              <w:right w:val="single" w:sz="12" w:space="0" w:color="5E5B95" w:themeColor="accent6" w:themeShade="BF"/>
            </w:tcBorders>
            <w:vAlign w:val="center"/>
          </w:tcPr>
          <w:p w14:paraId="0FA8762F" w14:textId="77777777" w:rsidR="00EF6189" w:rsidRPr="00EF6189" w:rsidRDefault="00EF6189" w:rsidP="00EF6189">
            <w:pPr>
              <w:pStyle w:val="ContactInfo"/>
              <w:spacing w:before="0" w:line="360" w:lineRule="auto"/>
              <w:rPr>
                <w:sz w:val="20"/>
                <w:szCs w:val="22"/>
              </w:rPr>
            </w:pPr>
          </w:p>
        </w:tc>
        <w:tc>
          <w:tcPr>
            <w:tcW w:w="3357" w:type="dxa"/>
            <w:tcBorders>
              <w:top w:val="single" w:sz="12" w:space="0" w:color="5E5B95" w:themeColor="accent6" w:themeShade="BF"/>
              <w:left w:val="single" w:sz="12" w:space="0" w:color="5E5B95" w:themeColor="accent6" w:themeShade="BF"/>
              <w:bottom w:val="single" w:sz="12" w:space="0" w:color="5E5B95" w:themeColor="accent6" w:themeShade="BF"/>
              <w:right w:val="single" w:sz="12" w:space="0" w:color="5E5B95" w:themeColor="accent6" w:themeShade="BF"/>
            </w:tcBorders>
            <w:vAlign w:val="center"/>
          </w:tcPr>
          <w:p w14:paraId="4CCAA88A" w14:textId="7FD7169D" w:rsidR="00EF6189" w:rsidRPr="003A6B44" w:rsidRDefault="00EF6189" w:rsidP="00EF6189">
            <w:pPr>
              <w:pStyle w:val="ContactInfo"/>
              <w:spacing w:before="0"/>
              <w:rPr>
                <w:sz w:val="24"/>
                <w:szCs w:val="28"/>
              </w:rPr>
            </w:pPr>
            <w:r w:rsidRPr="00EF6189">
              <w:rPr>
                <w:sz w:val="22"/>
                <w:szCs w:val="24"/>
              </w:rPr>
              <w:t>Total Payable</w:t>
            </w:r>
          </w:p>
        </w:tc>
        <w:tc>
          <w:tcPr>
            <w:tcW w:w="3357" w:type="dxa"/>
            <w:tcBorders>
              <w:left w:val="single" w:sz="12" w:space="0" w:color="5E5B95" w:themeColor="accent6" w:themeShade="BF"/>
            </w:tcBorders>
            <w:vAlign w:val="center"/>
          </w:tcPr>
          <w:p w14:paraId="15B08A35" w14:textId="77777777" w:rsidR="00EF6189" w:rsidRPr="003A6B44" w:rsidRDefault="00EF6189" w:rsidP="00EF6189">
            <w:pPr>
              <w:pStyle w:val="ContactInfo"/>
              <w:spacing w:before="0"/>
              <w:rPr>
                <w:sz w:val="24"/>
                <w:szCs w:val="28"/>
              </w:rPr>
            </w:pPr>
          </w:p>
        </w:tc>
      </w:tr>
    </w:tbl>
    <w:p w14:paraId="19415A49" w14:textId="77777777" w:rsidR="003A6B44" w:rsidRDefault="003A6B44" w:rsidP="00BE4410">
      <w:pPr>
        <w:pStyle w:val="ContactInfo"/>
      </w:pPr>
    </w:p>
    <w:p w14:paraId="34D9988C" w14:textId="77777777" w:rsidR="001069E0" w:rsidRDefault="00000000" w:rsidP="00DB3205">
      <w:pPr>
        <w:pStyle w:val="Thankyou"/>
      </w:pPr>
      <w:sdt>
        <w:sdtPr>
          <w:id w:val="403270095"/>
          <w:placeholder>
            <w:docPart w:val="31AA640B7C1F462580ADEE12F382E99F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1ABE0A74" w14:textId="0B526DB4" w:rsidR="00A81CA6" w:rsidRDefault="001069E0" w:rsidP="00DB3205">
      <w:pPr>
        <w:pStyle w:val="ContactInfo"/>
      </w:pPr>
      <w:r>
        <w:t xml:space="preserve"> </w:t>
      </w:r>
      <w:r w:rsidR="00AA3888">
        <w:t>Olives Boutique</w:t>
      </w:r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8308A31B53624DFEA1BE93AAE0E816F1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B119EA99A212458FA13C9E1021BA103D"/>
          </w:placeholder>
          <w15:appearance w15:val="hidden"/>
        </w:sdtPr>
        <w:sdtContent>
          <w:r w:rsidR="00AA3888">
            <w:t>8904498009</w:t>
          </w:r>
        </w:sdtContent>
      </w:sdt>
      <w:r w:rsidR="003A6B44">
        <w:t>|Bengaluru, Karnataka</w:t>
      </w:r>
    </w:p>
    <w:sectPr w:rsidR="00A81CA6" w:rsidSect="00444EC5">
      <w:footerReference w:type="default" r:id="rId11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CB8F" w14:textId="77777777" w:rsidR="00D5378F" w:rsidRDefault="00D5378F" w:rsidP="00EE0F7F">
      <w:r>
        <w:separator/>
      </w:r>
    </w:p>
  </w:endnote>
  <w:endnote w:type="continuationSeparator" w:id="0">
    <w:p w14:paraId="73BC4C7B" w14:textId="77777777" w:rsidR="00D5378F" w:rsidRDefault="00D5378F" w:rsidP="00EE0F7F">
      <w:r>
        <w:continuationSeparator/>
      </w:r>
    </w:p>
  </w:endnote>
  <w:endnote w:type="continuationNotice" w:id="1">
    <w:p w14:paraId="3793B032" w14:textId="77777777" w:rsidR="00D5378F" w:rsidRDefault="00D537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4D64E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E16F2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7D27" w14:textId="77777777" w:rsidR="00D5378F" w:rsidRDefault="00D5378F" w:rsidP="00EE0F7F">
      <w:r>
        <w:separator/>
      </w:r>
    </w:p>
  </w:footnote>
  <w:footnote w:type="continuationSeparator" w:id="0">
    <w:p w14:paraId="078F0B68" w14:textId="77777777" w:rsidR="00D5378F" w:rsidRDefault="00D5378F" w:rsidP="00EE0F7F">
      <w:r>
        <w:continuationSeparator/>
      </w:r>
    </w:p>
  </w:footnote>
  <w:footnote w:type="continuationNotice" w:id="1">
    <w:p w14:paraId="661DA398" w14:textId="77777777" w:rsidR="00D5378F" w:rsidRDefault="00D5378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88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A6B44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A3888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378F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EF6189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BE9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misha\AppData\Roaming\Microsoft\Templates\Service%20invoice%20(simple%20lines%20design%20docume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8D47F90104C3991164B3621750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FDEC-E88B-431B-90EC-9BBA98CF93B7}"/>
      </w:docPartPr>
      <w:docPartBody>
        <w:p w:rsidR="00000000" w:rsidRDefault="00000000">
          <w:pPr>
            <w:pStyle w:val="0D38D47F90104C3991164B3621750C19"/>
          </w:pPr>
          <w:r w:rsidRPr="00156A3A">
            <w:t>Invoice</w:t>
          </w:r>
        </w:p>
      </w:docPartBody>
    </w:docPart>
    <w:docPart>
      <w:docPartPr>
        <w:name w:val="372DDE55C0284759A1D30E3F761D7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7FF70-192F-4FC4-B46C-0CF4141F931F}"/>
      </w:docPartPr>
      <w:docPartBody>
        <w:p w:rsidR="00000000" w:rsidRDefault="00000000">
          <w:pPr>
            <w:pStyle w:val="372DDE55C0284759A1D30E3F761D7D9E"/>
          </w:pPr>
          <w:r w:rsidRPr="00156A3A">
            <w:t>DATE:</w:t>
          </w:r>
        </w:p>
      </w:docPartBody>
    </w:docPart>
    <w:docPart>
      <w:docPartPr>
        <w:name w:val="6D068A1CDB3C4806873D15CE9A6F8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857F-A230-44CF-8D7F-893ABEC0DB31}"/>
      </w:docPartPr>
      <w:docPartBody>
        <w:p w:rsidR="00000000" w:rsidRDefault="00000000">
          <w:pPr>
            <w:pStyle w:val="6D068A1CDB3C4806873D15CE9A6F8F66"/>
          </w:pPr>
          <w:r w:rsidRPr="00156A3A">
            <w:t>Date</w:t>
          </w:r>
        </w:p>
      </w:docPartBody>
    </w:docPart>
    <w:docPart>
      <w:docPartPr>
        <w:name w:val="8A2F719F8AA4410EB9B227114DBB9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D2FD0-D9A7-4870-9A8F-34F0FB42BA48}"/>
      </w:docPartPr>
      <w:docPartBody>
        <w:p w:rsidR="00000000" w:rsidRDefault="00000000">
          <w:pPr>
            <w:pStyle w:val="8A2F719F8AA4410EB9B227114DBB9F6E"/>
          </w:pPr>
          <w:r w:rsidRPr="00156A3A">
            <w:t>INVOICE #</w:t>
          </w:r>
        </w:p>
      </w:docPartBody>
    </w:docPart>
    <w:docPart>
      <w:docPartPr>
        <w:name w:val="7A18D9285299433E8B929DE4C8E97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13B68-0793-41DF-8BCF-955C8C67D95D}"/>
      </w:docPartPr>
      <w:docPartBody>
        <w:p w:rsidR="00000000" w:rsidRDefault="00000000">
          <w:pPr>
            <w:pStyle w:val="7A18D9285299433E8B929DE4C8E97E35"/>
          </w:pPr>
          <w:r w:rsidRPr="00156A3A">
            <w:t>100</w:t>
          </w:r>
        </w:p>
      </w:docPartBody>
    </w:docPart>
    <w:docPart>
      <w:docPartPr>
        <w:name w:val="D7EFA3F2F3244D869BA0DE74C75A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EB8A2-0EAC-4C70-A688-6BDE0A4CF2D9}"/>
      </w:docPartPr>
      <w:docPartBody>
        <w:p w:rsidR="00000000" w:rsidRDefault="00000000">
          <w:pPr>
            <w:pStyle w:val="D7EFA3F2F3244D869BA0DE74C75AF0C7"/>
          </w:pPr>
          <w:r w:rsidRPr="00156A3A">
            <w:t>Customer ID:</w:t>
          </w:r>
        </w:p>
      </w:docPartBody>
    </w:docPart>
    <w:docPart>
      <w:docPartPr>
        <w:name w:val="C54EB189694548A39F7A23445FDCF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F8D4F-7F03-4063-A8DF-56B2355FB7B9}"/>
      </w:docPartPr>
      <w:docPartBody>
        <w:p w:rsidR="00000000" w:rsidRDefault="00000000">
          <w:pPr>
            <w:pStyle w:val="C54EB189694548A39F7A23445FDCFC15"/>
          </w:pPr>
          <w:r w:rsidRPr="00156A3A">
            <w:t>ABC12345</w:t>
          </w:r>
        </w:p>
      </w:docPartBody>
    </w:docPart>
    <w:docPart>
      <w:docPartPr>
        <w:name w:val="15059DC9BA144F0CACBC44E0178E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69E1-E920-4877-B55C-F1D1665F0D42}"/>
      </w:docPartPr>
      <w:docPartBody>
        <w:p w:rsidR="00000000" w:rsidRDefault="00000000">
          <w:pPr>
            <w:pStyle w:val="15059DC9BA144F0CACBC44E0178E5D4D"/>
          </w:pPr>
          <w:r w:rsidRPr="00156A3A">
            <w:t>To:</w:t>
          </w:r>
        </w:p>
      </w:docPartBody>
    </w:docPart>
    <w:docPart>
      <w:docPartPr>
        <w:name w:val="E82D2B2D4C0B49D4B5ABC7B5E8BF1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2EB5A-C5E4-4A41-B753-9159FC533C5F}"/>
      </w:docPartPr>
      <w:docPartBody>
        <w:p w:rsidR="00000000" w:rsidRDefault="00000000">
          <w:pPr>
            <w:pStyle w:val="E82D2B2D4C0B49D4B5ABC7B5E8BF1E33"/>
          </w:pPr>
          <w:r w:rsidRPr="00156A3A">
            <w:t>Anjali Chaturvedi</w:t>
          </w:r>
        </w:p>
      </w:docPartBody>
    </w:docPart>
    <w:docPart>
      <w:docPartPr>
        <w:name w:val="DDB57924FF9D4DF791A46CA500390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57143-7E0B-4EF6-BCB7-E2FE55894543}"/>
      </w:docPartPr>
      <w:docPartBody>
        <w:p w:rsidR="00000000" w:rsidRDefault="00000000">
          <w:pPr>
            <w:pStyle w:val="DDB57924FF9D4DF791A46CA500390CC5"/>
          </w:pPr>
          <w:r w:rsidRPr="00156A3A">
            <w:t xml:space="preserve">San </w:t>
          </w:r>
          <w:r w:rsidRPr="00156A3A">
            <w:t>Francisco, CA</w:t>
          </w:r>
        </w:p>
      </w:docPartBody>
    </w:docPart>
    <w:docPart>
      <w:docPartPr>
        <w:name w:val="D71FC464CB374925B7D94C8C53EAE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EC68D-FCA5-4827-92A1-861FD760866A}"/>
      </w:docPartPr>
      <w:docPartBody>
        <w:p w:rsidR="00000000" w:rsidRDefault="00000000">
          <w:pPr>
            <w:pStyle w:val="D71FC464CB374925B7D94C8C53EAE7DE"/>
          </w:pPr>
          <w:r w:rsidRPr="00156A3A">
            <w:t>123-456-7890</w:t>
          </w:r>
        </w:p>
      </w:docPartBody>
    </w:docPart>
    <w:docPart>
      <w:docPartPr>
        <w:name w:val="31AA640B7C1F462580ADEE12F382E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7E1B6-14FB-49EB-85DB-FE1A930295C8}"/>
      </w:docPartPr>
      <w:docPartBody>
        <w:p w:rsidR="00000000" w:rsidRDefault="00000000">
          <w:pPr>
            <w:pStyle w:val="31AA640B7C1F462580ADEE12F382E99F"/>
          </w:pPr>
          <w:r w:rsidRPr="00DB3205">
            <w:t>Thank you for your business!</w:t>
          </w:r>
        </w:p>
      </w:docPartBody>
    </w:docPart>
    <w:docPart>
      <w:docPartPr>
        <w:name w:val="8308A31B53624DFEA1BE93AAE0E81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38AB4-7A81-4936-84F1-63F0C247EBF4}"/>
      </w:docPartPr>
      <w:docPartBody>
        <w:p w:rsidR="00000000" w:rsidRDefault="00000000">
          <w:pPr>
            <w:pStyle w:val="8308A31B53624DFEA1BE93AAE0E816F1"/>
          </w:pPr>
          <w:r w:rsidRPr="00DB3205">
            <w:t>Phon</w:t>
          </w:r>
          <w:r w:rsidRPr="00DB3205">
            <w:t>e:</w:t>
          </w:r>
        </w:p>
      </w:docPartBody>
    </w:docPart>
    <w:docPart>
      <w:docPartPr>
        <w:name w:val="B119EA99A212458FA13C9E1021BA1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9F3BE-3AD6-499D-8D11-3249DB4CAE23}"/>
      </w:docPartPr>
      <w:docPartBody>
        <w:p w:rsidR="00000000" w:rsidRDefault="00000000">
          <w:pPr>
            <w:pStyle w:val="B119EA99A212458FA13C9E1021BA103D"/>
          </w:pPr>
          <w:r w:rsidRPr="00DB3205">
            <w:t>111-222-3333</w:t>
          </w:r>
        </w:p>
      </w:docPartBody>
    </w:docPart>
    <w:docPart>
      <w:docPartPr>
        <w:name w:val="BECFAC1C3243400B868B0055B1E72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548EA-04D2-41DA-8F33-978AB0ED5E2D}"/>
      </w:docPartPr>
      <w:docPartBody>
        <w:p w:rsidR="00000000" w:rsidRDefault="00043A8F" w:rsidP="00043A8F">
          <w:pPr>
            <w:pStyle w:val="BECFAC1C3243400B868B0055B1E7207A"/>
          </w:pPr>
          <w:r>
            <w:t>Description</w:t>
          </w:r>
        </w:p>
      </w:docPartBody>
    </w:docPart>
    <w:docPart>
      <w:docPartPr>
        <w:name w:val="3762A318615243D4A55BABCD3533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C2F20-0E13-4ACB-ACF4-FBB80178CC0C}"/>
      </w:docPartPr>
      <w:docPartBody>
        <w:p w:rsidR="00000000" w:rsidRDefault="00043A8F" w:rsidP="00043A8F">
          <w:pPr>
            <w:pStyle w:val="3762A318615243D4A55BABCD35330314"/>
          </w:pPr>
          <w:r>
            <w:t xml:space="preserve">Qty </w:t>
          </w:r>
        </w:p>
      </w:docPartBody>
    </w:docPart>
    <w:docPart>
      <w:docPartPr>
        <w:name w:val="82DB14AEC93B4322A67994DBAE3B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384FA-A466-418C-B356-1472FAD884F8}"/>
      </w:docPartPr>
      <w:docPartBody>
        <w:p w:rsidR="00000000" w:rsidRDefault="00043A8F" w:rsidP="00043A8F">
          <w:pPr>
            <w:pStyle w:val="82DB14AEC93B4322A67994DBAE3BECDF"/>
          </w:pPr>
          <w:r>
            <w:t>Unit Price</w:t>
          </w:r>
        </w:p>
      </w:docPartBody>
    </w:docPart>
    <w:docPart>
      <w:docPartPr>
        <w:name w:val="527FA12E5F214F06A52576CDFC67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F3A6-54CA-4222-8115-8123C269BAA7}"/>
      </w:docPartPr>
      <w:docPartBody>
        <w:p w:rsidR="00000000" w:rsidRDefault="00043A8F" w:rsidP="00043A8F">
          <w:pPr>
            <w:pStyle w:val="527FA12E5F214F06A52576CDFC671450"/>
          </w:pPr>
          <w:r>
            <w:t>Line Total</w:t>
          </w:r>
        </w:p>
      </w:docPartBody>
    </w:docPart>
    <w:docPart>
      <w:docPartPr>
        <w:name w:val="2AB86BF756304FBEA87B2ABA16A1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486A1-1A81-42E0-9E65-4294891F0C32}"/>
      </w:docPartPr>
      <w:docPartBody>
        <w:p w:rsidR="00000000" w:rsidRDefault="00043A8F" w:rsidP="00043A8F">
          <w:pPr>
            <w:pStyle w:val="2AB86BF756304FBEA87B2ABA16A1FBED"/>
          </w:pPr>
          <w:r w:rsidRPr="00156A3A">
            <w:t>20” x 30” hanging frames</w:t>
          </w:r>
        </w:p>
      </w:docPartBody>
    </w:docPart>
    <w:docPart>
      <w:docPartPr>
        <w:name w:val="7AED45C36A884A588061E81ABD06D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EAC9B-621B-4EFE-AECD-8F602453B089}"/>
      </w:docPartPr>
      <w:docPartBody>
        <w:p w:rsidR="00000000" w:rsidRDefault="00043A8F" w:rsidP="00043A8F">
          <w:pPr>
            <w:pStyle w:val="7AED45C36A884A588061E81ABD06D69D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F"/>
    <w:rsid w:val="00043A8F"/>
    <w:rsid w:val="00D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38D47F90104C3991164B3621750C19">
    <w:name w:val="0D38D47F90104C3991164B3621750C19"/>
  </w:style>
  <w:style w:type="paragraph" w:customStyle="1" w:styleId="372DDE55C0284759A1D30E3F761D7D9E">
    <w:name w:val="372DDE55C0284759A1D30E3F761D7D9E"/>
  </w:style>
  <w:style w:type="paragraph" w:customStyle="1" w:styleId="6D068A1CDB3C4806873D15CE9A6F8F66">
    <w:name w:val="6D068A1CDB3C4806873D15CE9A6F8F66"/>
  </w:style>
  <w:style w:type="paragraph" w:customStyle="1" w:styleId="8A2F719F8AA4410EB9B227114DBB9F6E">
    <w:name w:val="8A2F719F8AA4410EB9B227114DBB9F6E"/>
  </w:style>
  <w:style w:type="paragraph" w:customStyle="1" w:styleId="7A18D9285299433E8B929DE4C8E97E35">
    <w:name w:val="7A18D9285299433E8B929DE4C8E97E35"/>
  </w:style>
  <w:style w:type="paragraph" w:customStyle="1" w:styleId="D7EFA3F2F3244D869BA0DE74C75AF0C7">
    <w:name w:val="D7EFA3F2F3244D869BA0DE74C75AF0C7"/>
  </w:style>
  <w:style w:type="paragraph" w:customStyle="1" w:styleId="C54EB189694548A39F7A23445FDCFC15">
    <w:name w:val="C54EB189694548A39F7A23445FDCFC15"/>
  </w:style>
  <w:style w:type="paragraph" w:customStyle="1" w:styleId="15059DC9BA144F0CACBC44E0178E5D4D">
    <w:name w:val="15059DC9BA144F0CACBC44E0178E5D4D"/>
  </w:style>
  <w:style w:type="paragraph" w:customStyle="1" w:styleId="E82D2B2D4C0B49D4B5ABC7B5E8BF1E33">
    <w:name w:val="E82D2B2D4C0B49D4B5ABC7B5E8BF1E33"/>
  </w:style>
  <w:style w:type="paragraph" w:customStyle="1" w:styleId="D5B7ECBC05724A81B62895F94D8A74B8">
    <w:name w:val="D5B7ECBC05724A81B62895F94D8A74B8"/>
  </w:style>
  <w:style w:type="paragraph" w:customStyle="1" w:styleId="4A43C4C652454DDCB5502152A0D6A3BC">
    <w:name w:val="4A43C4C652454DDCB5502152A0D6A3BC"/>
  </w:style>
  <w:style w:type="paragraph" w:customStyle="1" w:styleId="DDB57924FF9D4DF791A46CA500390CC5">
    <w:name w:val="DDB57924FF9D4DF791A46CA500390CC5"/>
  </w:style>
  <w:style w:type="paragraph" w:customStyle="1" w:styleId="D71FC464CB374925B7D94C8C53EAE7DE">
    <w:name w:val="D71FC464CB374925B7D94C8C53EAE7DE"/>
  </w:style>
  <w:style w:type="paragraph" w:customStyle="1" w:styleId="D45A48DE9A544CB28F981F5EB72DE940">
    <w:name w:val="D45A48DE9A544CB28F981F5EB72DE940"/>
  </w:style>
  <w:style w:type="paragraph" w:customStyle="1" w:styleId="046F749179A845BABAF32976D144B5A9">
    <w:name w:val="046F749179A845BABAF32976D144B5A9"/>
  </w:style>
  <w:style w:type="paragraph" w:customStyle="1" w:styleId="8984F845CCF146CEAF5E7AA1226D0ED6">
    <w:name w:val="8984F845CCF146CEAF5E7AA1226D0ED6"/>
  </w:style>
  <w:style w:type="paragraph" w:customStyle="1" w:styleId="694ADEA411594624AE78D1FC70A17B66">
    <w:name w:val="694ADEA411594624AE78D1FC70A17B66"/>
  </w:style>
  <w:style w:type="paragraph" w:customStyle="1" w:styleId="EFD34BCE72594C2B991AD38E529FEB6C">
    <w:name w:val="EFD34BCE72594C2B991AD38E529FEB6C"/>
  </w:style>
  <w:style w:type="paragraph" w:customStyle="1" w:styleId="11A17967DB194BD8A6F3FF7D0C989DA2">
    <w:name w:val="11A17967DB194BD8A6F3FF7D0C989DA2"/>
  </w:style>
  <w:style w:type="paragraph" w:customStyle="1" w:styleId="5D37EBFC39184DAF80DF029514B83341">
    <w:name w:val="5D37EBFC39184DAF80DF029514B83341"/>
  </w:style>
  <w:style w:type="paragraph" w:customStyle="1" w:styleId="0DD6A1F04A174B9394E2162F5CA3F84F">
    <w:name w:val="0DD6A1F04A174B9394E2162F5CA3F84F"/>
  </w:style>
  <w:style w:type="paragraph" w:customStyle="1" w:styleId="A8508D8FDDE843BFB70FC0564B7A4655">
    <w:name w:val="A8508D8FDDE843BFB70FC0564B7A4655"/>
  </w:style>
  <w:style w:type="paragraph" w:customStyle="1" w:styleId="4692C02C5DCA480E95C72BA859BE4399">
    <w:name w:val="4692C02C5DCA480E95C72BA859BE4399"/>
  </w:style>
  <w:style w:type="paragraph" w:customStyle="1" w:styleId="B011327078644D5EAAEA5B2AC50E3C1C">
    <w:name w:val="B011327078644D5EAAEA5B2AC50E3C1C"/>
  </w:style>
  <w:style w:type="paragraph" w:customStyle="1" w:styleId="1C68BB0B15654EF2AAA329C638E873BF">
    <w:name w:val="1C68BB0B15654EF2AAA329C638E873BF"/>
  </w:style>
  <w:style w:type="paragraph" w:customStyle="1" w:styleId="DC9A048A9C1145BF8F208C0C31CCA695">
    <w:name w:val="DC9A048A9C1145BF8F208C0C31CCA695"/>
  </w:style>
  <w:style w:type="paragraph" w:customStyle="1" w:styleId="0E5D86468D8D4F85AB593C54A3D5238A">
    <w:name w:val="0E5D86468D8D4F85AB593C54A3D5238A"/>
  </w:style>
  <w:style w:type="paragraph" w:customStyle="1" w:styleId="75D3302BE7374F9A86C6E4E207A51F84">
    <w:name w:val="75D3302BE7374F9A86C6E4E207A51F84"/>
  </w:style>
  <w:style w:type="paragraph" w:customStyle="1" w:styleId="0A9BFE4C91084C5C9E6C5B87BC740076">
    <w:name w:val="0A9BFE4C91084C5C9E6C5B87BC740076"/>
  </w:style>
  <w:style w:type="paragraph" w:customStyle="1" w:styleId="DA908D0EC5D5412DB4AE265034CDC38D">
    <w:name w:val="DA908D0EC5D5412DB4AE265034CDC38D"/>
  </w:style>
  <w:style w:type="paragraph" w:customStyle="1" w:styleId="932AD59DB21E45FCB8F0D66FE7292702">
    <w:name w:val="932AD59DB21E45FCB8F0D66FE7292702"/>
  </w:style>
  <w:style w:type="paragraph" w:customStyle="1" w:styleId="63F9F3660EF84185BB9C21ADFCA293DE">
    <w:name w:val="63F9F3660EF84185BB9C21ADFCA293DE"/>
  </w:style>
  <w:style w:type="paragraph" w:customStyle="1" w:styleId="71B9EA387C294338B8EAE8CC4329D181">
    <w:name w:val="71B9EA387C294338B8EAE8CC4329D181"/>
  </w:style>
  <w:style w:type="paragraph" w:customStyle="1" w:styleId="88B8B4B1744545068131ABD43EC956D3">
    <w:name w:val="88B8B4B1744545068131ABD43EC956D3"/>
  </w:style>
  <w:style w:type="paragraph" w:customStyle="1" w:styleId="AF5EDC04A66043808854428B2DC5AC94">
    <w:name w:val="AF5EDC04A66043808854428B2DC5AC94"/>
  </w:style>
  <w:style w:type="paragraph" w:customStyle="1" w:styleId="0380283D1EA94E7FAEF7F8889CB3FACC">
    <w:name w:val="0380283D1EA94E7FAEF7F8889CB3FACC"/>
  </w:style>
  <w:style w:type="paragraph" w:customStyle="1" w:styleId="687C2F416AC446699AC823048BD91DDB">
    <w:name w:val="687C2F416AC446699AC823048BD91DDB"/>
  </w:style>
  <w:style w:type="paragraph" w:customStyle="1" w:styleId="642FB0A5E33E4636BEDE0F20914ADE98">
    <w:name w:val="642FB0A5E33E4636BEDE0F20914ADE98"/>
  </w:style>
  <w:style w:type="paragraph" w:customStyle="1" w:styleId="EAE79C483DA34BB09C32D74D07864CF1">
    <w:name w:val="EAE79C483DA34BB09C32D74D07864CF1"/>
  </w:style>
  <w:style w:type="paragraph" w:customStyle="1" w:styleId="8848547F258E4FAB915EDE0D0BD945D5">
    <w:name w:val="8848547F258E4FAB915EDE0D0BD945D5"/>
  </w:style>
  <w:style w:type="paragraph" w:customStyle="1" w:styleId="E46D42FBD4854F888F584117C97969E6">
    <w:name w:val="E46D42FBD4854F888F584117C97969E6"/>
  </w:style>
  <w:style w:type="paragraph" w:customStyle="1" w:styleId="31AA640B7C1F462580ADEE12F382E99F">
    <w:name w:val="31AA640B7C1F462580ADEE12F382E99F"/>
  </w:style>
  <w:style w:type="paragraph" w:customStyle="1" w:styleId="AFA43AD410F84BE5BBC7684F81567644">
    <w:name w:val="AFA43AD410F84BE5BBC7684F81567644"/>
  </w:style>
  <w:style w:type="paragraph" w:customStyle="1" w:styleId="D9A9282B20C9465399738FB40284C770">
    <w:name w:val="D9A9282B20C9465399738FB40284C770"/>
  </w:style>
  <w:style w:type="paragraph" w:customStyle="1" w:styleId="A066D0B7E1B9454EBB0D888BF9A7B6F0">
    <w:name w:val="A066D0B7E1B9454EBB0D888BF9A7B6F0"/>
  </w:style>
  <w:style w:type="paragraph" w:customStyle="1" w:styleId="8308A31B53624DFEA1BE93AAE0E816F1">
    <w:name w:val="8308A31B53624DFEA1BE93AAE0E816F1"/>
  </w:style>
  <w:style w:type="paragraph" w:customStyle="1" w:styleId="B119EA99A212458FA13C9E1021BA103D">
    <w:name w:val="B119EA99A212458FA13C9E1021BA103D"/>
  </w:style>
  <w:style w:type="paragraph" w:customStyle="1" w:styleId="0CDF453600D04E0EA7E1F182FA9CEED7">
    <w:name w:val="0CDF453600D04E0EA7E1F182FA9CEED7"/>
  </w:style>
  <w:style w:type="paragraph" w:customStyle="1" w:styleId="1557AC9DE45D47EA8AFB12D42C929C12">
    <w:name w:val="1557AC9DE45D47EA8AFB12D42C929C12"/>
  </w:style>
  <w:style w:type="paragraph" w:customStyle="1" w:styleId="01B77FE99E8543288109E9317E75B30F">
    <w:name w:val="01B77FE99E8543288109E9317E75B30F"/>
    <w:rsid w:val="00043A8F"/>
  </w:style>
  <w:style w:type="paragraph" w:customStyle="1" w:styleId="F1A506E1F18F49CC9664CAB51BC0D80F">
    <w:name w:val="F1A506E1F18F49CC9664CAB51BC0D80F"/>
    <w:rsid w:val="00043A8F"/>
  </w:style>
  <w:style w:type="paragraph" w:customStyle="1" w:styleId="8108016A499542BE8894E40FC0AE9CEE">
    <w:name w:val="8108016A499542BE8894E40FC0AE9CEE"/>
    <w:rsid w:val="00043A8F"/>
  </w:style>
  <w:style w:type="paragraph" w:customStyle="1" w:styleId="F9BCF66B2F2F48198BDD24B7CAF695A4">
    <w:name w:val="F9BCF66B2F2F48198BDD24B7CAF695A4"/>
    <w:rsid w:val="00043A8F"/>
  </w:style>
  <w:style w:type="paragraph" w:customStyle="1" w:styleId="7BD8C67D8371467BAD3A50799A07C1E9">
    <w:name w:val="7BD8C67D8371467BAD3A50799A07C1E9"/>
    <w:rsid w:val="00043A8F"/>
  </w:style>
  <w:style w:type="paragraph" w:customStyle="1" w:styleId="5E6B930AF3AD4454A975B149F416CA6F">
    <w:name w:val="5E6B930AF3AD4454A975B149F416CA6F"/>
    <w:rsid w:val="00043A8F"/>
  </w:style>
  <w:style w:type="paragraph" w:customStyle="1" w:styleId="24E1A872A3D64CAAB91D6ACD17A9D250">
    <w:name w:val="24E1A872A3D64CAAB91D6ACD17A9D250"/>
    <w:rsid w:val="00043A8F"/>
  </w:style>
  <w:style w:type="paragraph" w:customStyle="1" w:styleId="CD2AD3A7A0684ABF81332F498707AEA9">
    <w:name w:val="CD2AD3A7A0684ABF81332F498707AEA9"/>
    <w:rsid w:val="00043A8F"/>
  </w:style>
  <w:style w:type="paragraph" w:customStyle="1" w:styleId="3CA58739090A4165972382536B62978D">
    <w:name w:val="3CA58739090A4165972382536B62978D"/>
    <w:rsid w:val="00043A8F"/>
  </w:style>
  <w:style w:type="paragraph" w:customStyle="1" w:styleId="0332F168252F4221BA77FEAC82814CF7">
    <w:name w:val="0332F168252F4221BA77FEAC82814CF7"/>
    <w:rsid w:val="00043A8F"/>
  </w:style>
  <w:style w:type="paragraph" w:customStyle="1" w:styleId="FFC5E06AFF384EDD8B3FC36350B361E7">
    <w:name w:val="FFC5E06AFF384EDD8B3FC36350B361E7"/>
    <w:rsid w:val="00043A8F"/>
  </w:style>
  <w:style w:type="paragraph" w:customStyle="1" w:styleId="BDCAFF5452B94EF4AAE057FA3D993B98">
    <w:name w:val="BDCAFF5452B94EF4AAE057FA3D993B98"/>
    <w:rsid w:val="00043A8F"/>
  </w:style>
  <w:style w:type="paragraph" w:customStyle="1" w:styleId="4A0DCE4A26594E448107E759338D7F2A">
    <w:name w:val="4A0DCE4A26594E448107E759338D7F2A"/>
    <w:rsid w:val="00043A8F"/>
  </w:style>
  <w:style w:type="paragraph" w:customStyle="1" w:styleId="2630C1BE424444D7A6C1971208E4F1CB">
    <w:name w:val="2630C1BE424444D7A6C1971208E4F1CB"/>
    <w:rsid w:val="00043A8F"/>
  </w:style>
  <w:style w:type="paragraph" w:customStyle="1" w:styleId="51D90AB161C94F5287406EBF2823907D">
    <w:name w:val="51D90AB161C94F5287406EBF2823907D"/>
    <w:rsid w:val="00043A8F"/>
  </w:style>
  <w:style w:type="paragraph" w:customStyle="1" w:styleId="EC88E125DCCC4242B61D34E2B8311BE3">
    <w:name w:val="EC88E125DCCC4242B61D34E2B8311BE3"/>
    <w:rsid w:val="00043A8F"/>
  </w:style>
  <w:style w:type="paragraph" w:customStyle="1" w:styleId="1BA4C3B217374BA6A04C9CD033A1E384">
    <w:name w:val="1BA4C3B217374BA6A04C9CD033A1E384"/>
    <w:rsid w:val="00043A8F"/>
  </w:style>
  <w:style w:type="paragraph" w:customStyle="1" w:styleId="6FBFB30262C2467EAE937983AB58C9B2">
    <w:name w:val="6FBFB30262C2467EAE937983AB58C9B2"/>
    <w:rsid w:val="00043A8F"/>
  </w:style>
  <w:style w:type="paragraph" w:customStyle="1" w:styleId="EDA10915AFC74AA684216D760EB4FB02">
    <w:name w:val="EDA10915AFC74AA684216D760EB4FB02"/>
    <w:rsid w:val="00043A8F"/>
  </w:style>
  <w:style w:type="paragraph" w:customStyle="1" w:styleId="AA8ED66DA0E340988737A4D5D8CC12A6">
    <w:name w:val="AA8ED66DA0E340988737A4D5D8CC12A6"/>
    <w:rsid w:val="00043A8F"/>
  </w:style>
  <w:style w:type="paragraph" w:customStyle="1" w:styleId="6FA28084C3914C3A88D5391DE12D0783">
    <w:name w:val="6FA28084C3914C3A88D5391DE12D0783"/>
    <w:rsid w:val="00043A8F"/>
  </w:style>
  <w:style w:type="paragraph" w:customStyle="1" w:styleId="037A0B504AB14BE79167EB265FA1E66B">
    <w:name w:val="037A0B504AB14BE79167EB265FA1E66B"/>
    <w:rsid w:val="00043A8F"/>
  </w:style>
  <w:style w:type="paragraph" w:customStyle="1" w:styleId="D261FB588A954387B65655EA08D0D87B">
    <w:name w:val="D261FB588A954387B65655EA08D0D87B"/>
    <w:rsid w:val="00043A8F"/>
  </w:style>
  <w:style w:type="paragraph" w:customStyle="1" w:styleId="7C2BF91517A34161982BBC326C425A87">
    <w:name w:val="7C2BF91517A34161982BBC326C425A87"/>
    <w:rsid w:val="00043A8F"/>
  </w:style>
  <w:style w:type="paragraph" w:customStyle="1" w:styleId="5F99000FD0034A4D90E52A626B7C3ACA">
    <w:name w:val="5F99000FD0034A4D90E52A626B7C3ACA"/>
    <w:rsid w:val="00043A8F"/>
  </w:style>
  <w:style w:type="paragraph" w:customStyle="1" w:styleId="75A7334303444DFA908072105C586969">
    <w:name w:val="75A7334303444DFA908072105C586969"/>
    <w:rsid w:val="00043A8F"/>
  </w:style>
  <w:style w:type="paragraph" w:customStyle="1" w:styleId="824F0C34C1C14DFCB300566B99B9470B">
    <w:name w:val="824F0C34C1C14DFCB300566B99B9470B"/>
    <w:rsid w:val="00043A8F"/>
  </w:style>
  <w:style w:type="paragraph" w:customStyle="1" w:styleId="C3411C54CC5D40E19CCCA3D88DDD4ED6">
    <w:name w:val="C3411C54CC5D40E19CCCA3D88DDD4ED6"/>
    <w:rsid w:val="00043A8F"/>
  </w:style>
  <w:style w:type="paragraph" w:customStyle="1" w:styleId="F83DDAC38DA442309B9F6EF958346F54">
    <w:name w:val="F83DDAC38DA442309B9F6EF958346F54"/>
    <w:rsid w:val="00043A8F"/>
  </w:style>
  <w:style w:type="paragraph" w:customStyle="1" w:styleId="A61FA7D1B9524315A6ADD2D1FDF76A18">
    <w:name w:val="A61FA7D1B9524315A6ADD2D1FDF76A18"/>
    <w:rsid w:val="00043A8F"/>
  </w:style>
  <w:style w:type="paragraph" w:customStyle="1" w:styleId="6E26BDEF14DE4AEDB822EF95326C603F">
    <w:name w:val="6E26BDEF14DE4AEDB822EF95326C603F"/>
    <w:rsid w:val="00043A8F"/>
  </w:style>
  <w:style w:type="paragraph" w:customStyle="1" w:styleId="B82559678E13414ABAE902E28BE446AD">
    <w:name w:val="B82559678E13414ABAE902E28BE446AD"/>
    <w:rsid w:val="00043A8F"/>
  </w:style>
  <w:style w:type="paragraph" w:customStyle="1" w:styleId="811BF59252E5427F9F39880169291AB6">
    <w:name w:val="811BF59252E5427F9F39880169291AB6"/>
    <w:rsid w:val="00043A8F"/>
  </w:style>
  <w:style w:type="paragraph" w:customStyle="1" w:styleId="E009BFE797B246DCBA271136E671CE7B">
    <w:name w:val="E009BFE797B246DCBA271136E671CE7B"/>
    <w:rsid w:val="00043A8F"/>
  </w:style>
  <w:style w:type="paragraph" w:customStyle="1" w:styleId="1894D7F51D09459CBB19C0108AE30D72">
    <w:name w:val="1894D7F51D09459CBB19C0108AE30D72"/>
    <w:rsid w:val="00043A8F"/>
  </w:style>
  <w:style w:type="paragraph" w:customStyle="1" w:styleId="C9618DFF483C4AA9941CAA90B724EF5C">
    <w:name w:val="C9618DFF483C4AA9941CAA90B724EF5C"/>
    <w:rsid w:val="00043A8F"/>
  </w:style>
  <w:style w:type="paragraph" w:customStyle="1" w:styleId="26AFD9835E3E4220A7388A0B13C9CFA0">
    <w:name w:val="26AFD9835E3E4220A7388A0B13C9CFA0"/>
    <w:rsid w:val="00043A8F"/>
  </w:style>
  <w:style w:type="paragraph" w:customStyle="1" w:styleId="E91AFCC18ECF4056853C6F9A2B54A348">
    <w:name w:val="E91AFCC18ECF4056853C6F9A2B54A348"/>
    <w:rsid w:val="00043A8F"/>
  </w:style>
  <w:style w:type="paragraph" w:customStyle="1" w:styleId="A9F4C72B9C0041E0A4F31BF300457137">
    <w:name w:val="A9F4C72B9C0041E0A4F31BF300457137"/>
    <w:rsid w:val="00043A8F"/>
  </w:style>
  <w:style w:type="paragraph" w:customStyle="1" w:styleId="44C8612D7327440EBAE175337F1C5262">
    <w:name w:val="44C8612D7327440EBAE175337F1C5262"/>
    <w:rsid w:val="00043A8F"/>
  </w:style>
  <w:style w:type="paragraph" w:customStyle="1" w:styleId="14F5D5D4F9FA4F93A8644F077F8C13F1">
    <w:name w:val="14F5D5D4F9FA4F93A8644F077F8C13F1"/>
    <w:rsid w:val="00043A8F"/>
  </w:style>
  <w:style w:type="paragraph" w:customStyle="1" w:styleId="BDDE574C2D694BF685FAD67C40C6E9D4">
    <w:name w:val="BDDE574C2D694BF685FAD67C40C6E9D4"/>
    <w:rsid w:val="00043A8F"/>
  </w:style>
  <w:style w:type="paragraph" w:customStyle="1" w:styleId="24EE04CE30C349239AF98D1DF5A359B6">
    <w:name w:val="24EE04CE30C349239AF98D1DF5A359B6"/>
    <w:rsid w:val="00043A8F"/>
  </w:style>
  <w:style w:type="paragraph" w:customStyle="1" w:styleId="7C4A9D8164444E0F8C178B409A73CD3F">
    <w:name w:val="7C4A9D8164444E0F8C178B409A73CD3F"/>
    <w:rsid w:val="00043A8F"/>
  </w:style>
  <w:style w:type="paragraph" w:customStyle="1" w:styleId="4C175232861F488BA6CD6FDD796BEFC6">
    <w:name w:val="4C175232861F488BA6CD6FDD796BEFC6"/>
    <w:rsid w:val="00043A8F"/>
  </w:style>
  <w:style w:type="paragraph" w:customStyle="1" w:styleId="6339B07A630B4DA1B9D13E11EDDA3811">
    <w:name w:val="6339B07A630B4DA1B9D13E11EDDA3811"/>
    <w:rsid w:val="00043A8F"/>
  </w:style>
  <w:style w:type="paragraph" w:customStyle="1" w:styleId="2625BE084CBE4A76A107CB7E8788125E">
    <w:name w:val="2625BE084CBE4A76A107CB7E8788125E"/>
    <w:rsid w:val="00043A8F"/>
  </w:style>
  <w:style w:type="paragraph" w:customStyle="1" w:styleId="1818D2BD64CB4A7A8678C1B727F4EB68">
    <w:name w:val="1818D2BD64CB4A7A8678C1B727F4EB68"/>
    <w:rsid w:val="00043A8F"/>
  </w:style>
  <w:style w:type="paragraph" w:customStyle="1" w:styleId="FF114DEC9FB24028BBC27DED2D291F15">
    <w:name w:val="FF114DEC9FB24028BBC27DED2D291F15"/>
    <w:rsid w:val="00043A8F"/>
  </w:style>
  <w:style w:type="paragraph" w:customStyle="1" w:styleId="49405B01F88E4E6DB5278E5ABFA56A08">
    <w:name w:val="49405B01F88E4E6DB5278E5ABFA56A08"/>
    <w:rsid w:val="00043A8F"/>
  </w:style>
  <w:style w:type="paragraph" w:customStyle="1" w:styleId="E27179D7D3FB4765A8B125FEB044D577">
    <w:name w:val="E27179D7D3FB4765A8B125FEB044D577"/>
    <w:rsid w:val="00043A8F"/>
  </w:style>
  <w:style w:type="paragraph" w:customStyle="1" w:styleId="B73C9BB5B1E044E4B9AD5504925FA10A">
    <w:name w:val="B73C9BB5B1E044E4B9AD5504925FA10A"/>
    <w:rsid w:val="00043A8F"/>
  </w:style>
  <w:style w:type="paragraph" w:customStyle="1" w:styleId="E2DA39E38AAA45B0AF0CC92A96851065">
    <w:name w:val="E2DA39E38AAA45B0AF0CC92A96851065"/>
    <w:rsid w:val="00043A8F"/>
  </w:style>
  <w:style w:type="paragraph" w:customStyle="1" w:styleId="38FCEDD949B24574B2C997A1D4EB7290">
    <w:name w:val="38FCEDD949B24574B2C997A1D4EB7290"/>
    <w:rsid w:val="00043A8F"/>
  </w:style>
  <w:style w:type="paragraph" w:customStyle="1" w:styleId="EDAB5B9C57E944E6900CCB60DA1ECE26">
    <w:name w:val="EDAB5B9C57E944E6900CCB60DA1ECE26"/>
    <w:rsid w:val="00043A8F"/>
  </w:style>
  <w:style w:type="paragraph" w:customStyle="1" w:styleId="118C4A76771449528E8F0B3DE0AEEE7C">
    <w:name w:val="118C4A76771449528E8F0B3DE0AEEE7C"/>
    <w:rsid w:val="00043A8F"/>
  </w:style>
  <w:style w:type="paragraph" w:customStyle="1" w:styleId="DED8BC2D156F42CDA0A934C60DF19E4A">
    <w:name w:val="DED8BC2D156F42CDA0A934C60DF19E4A"/>
    <w:rsid w:val="00043A8F"/>
  </w:style>
  <w:style w:type="paragraph" w:customStyle="1" w:styleId="F3ED06C4749D4072A379E29FC02E04E1">
    <w:name w:val="F3ED06C4749D4072A379E29FC02E04E1"/>
    <w:rsid w:val="00043A8F"/>
  </w:style>
  <w:style w:type="paragraph" w:customStyle="1" w:styleId="A866F8DE6188409EB6A8065687BE356C">
    <w:name w:val="A866F8DE6188409EB6A8065687BE356C"/>
    <w:rsid w:val="00043A8F"/>
  </w:style>
  <w:style w:type="paragraph" w:customStyle="1" w:styleId="5C895D7914844E208E751DBD66E20011">
    <w:name w:val="5C895D7914844E208E751DBD66E20011"/>
    <w:rsid w:val="00043A8F"/>
  </w:style>
  <w:style w:type="paragraph" w:customStyle="1" w:styleId="D73EDE1D5B9B4EF68A36A0FAD780A801">
    <w:name w:val="D73EDE1D5B9B4EF68A36A0FAD780A801"/>
    <w:rsid w:val="00043A8F"/>
  </w:style>
  <w:style w:type="paragraph" w:customStyle="1" w:styleId="9D04A344FE8D4A2987AB02570386130E">
    <w:name w:val="9D04A344FE8D4A2987AB02570386130E"/>
    <w:rsid w:val="00043A8F"/>
  </w:style>
  <w:style w:type="paragraph" w:customStyle="1" w:styleId="B630EA31C5484538A19F7478B95B5E11">
    <w:name w:val="B630EA31C5484538A19F7478B95B5E11"/>
    <w:rsid w:val="00043A8F"/>
  </w:style>
  <w:style w:type="paragraph" w:customStyle="1" w:styleId="2B30E50C64114C47A7297CDD2E2D3467">
    <w:name w:val="2B30E50C64114C47A7297CDD2E2D3467"/>
    <w:rsid w:val="00043A8F"/>
  </w:style>
  <w:style w:type="paragraph" w:customStyle="1" w:styleId="BECFAC1C3243400B868B0055B1E7207A">
    <w:name w:val="BECFAC1C3243400B868B0055B1E7207A"/>
    <w:rsid w:val="00043A8F"/>
  </w:style>
  <w:style w:type="paragraph" w:customStyle="1" w:styleId="3762A318615243D4A55BABCD35330314">
    <w:name w:val="3762A318615243D4A55BABCD35330314"/>
    <w:rsid w:val="00043A8F"/>
  </w:style>
  <w:style w:type="paragraph" w:customStyle="1" w:styleId="82DB14AEC93B4322A67994DBAE3BECDF">
    <w:name w:val="82DB14AEC93B4322A67994DBAE3BECDF"/>
    <w:rsid w:val="00043A8F"/>
  </w:style>
  <w:style w:type="paragraph" w:customStyle="1" w:styleId="527FA12E5F214F06A52576CDFC671450">
    <w:name w:val="527FA12E5F214F06A52576CDFC671450"/>
    <w:rsid w:val="00043A8F"/>
  </w:style>
  <w:style w:type="paragraph" w:customStyle="1" w:styleId="2AB86BF756304FBEA87B2ABA16A1FBED">
    <w:name w:val="2AB86BF756304FBEA87B2ABA16A1FBED"/>
    <w:rsid w:val="00043A8F"/>
  </w:style>
  <w:style w:type="paragraph" w:customStyle="1" w:styleId="8F2B1B274765465DACA1C83185A600D3">
    <w:name w:val="8F2B1B274765465DACA1C83185A600D3"/>
    <w:rsid w:val="00043A8F"/>
  </w:style>
  <w:style w:type="paragraph" w:customStyle="1" w:styleId="C9E75E3B2D2A4B44827C3F4D1C90383A">
    <w:name w:val="C9E75E3B2D2A4B44827C3F4D1C90383A"/>
    <w:rsid w:val="00043A8F"/>
  </w:style>
  <w:style w:type="paragraph" w:customStyle="1" w:styleId="5FE820B535C24039B29A922BF2B7DA8F">
    <w:name w:val="5FE820B535C24039B29A922BF2B7DA8F"/>
    <w:rsid w:val="00043A8F"/>
  </w:style>
  <w:style w:type="paragraph" w:customStyle="1" w:styleId="C7B7D867E61C4479A6300DCAA4A9CF17">
    <w:name w:val="C7B7D867E61C4479A6300DCAA4A9CF17"/>
    <w:rsid w:val="00043A8F"/>
  </w:style>
  <w:style w:type="paragraph" w:customStyle="1" w:styleId="931B64017E3A4E5EB668BB144DA06E0C">
    <w:name w:val="931B64017E3A4E5EB668BB144DA06E0C"/>
    <w:rsid w:val="00043A8F"/>
  </w:style>
  <w:style w:type="paragraph" w:customStyle="1" w:styleId="38288C05220449DBA10BDE3F60B5784C">
    <w:name w:val="38288C05220449DBA10BDE3F60B5784C"/>
    <w:rsid w:val="00043A8F"/>
  </w:style>
  <w:style w:type="paragraph" w:customStyle="1" w:styleId="499B82492B19474DB37B50C4D691AAF2">
    <w:name w:val="499B82492B19474DB37B50C4D691AAF2"/>
    <w:rsid w:val="00043A8F"/>
  </w:style>
  <w:style w:type="paragraph" w:customStyle="1" w:styleId="483ABDBA7C2640478792C589886F5490">
    <w:name w:val="483ABDBA7C2640478792C589886F5490"/>
    <w:rsid w:val="00043A8F"/>
  </w:style>
  <w:style w:type="paragraph" w:customStyle="1" w:styleId="7AED45C36A884A588061E81ABD06D69D">
    <w:name w:val="7AED45C36A884A588061E81ABD06D69D"/>
    <w:rsid w:val="00043A8F"/>
  </w:style>
  <w:style w:type="paragraph" w:customStyle="1" w:styleId="77550412D97A491DABFC4A0999D0DF3C">
    <w:name w:val="77550412D97A491DABFC4A0999D0DF3C"/>
    <w:rsid w:val="00043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2023-05-17T03:51:00Z</dcterms:created>
  <dcterms:modified xsi:type="dcterms:W3CDTF">2023-05-17T04:20:00Z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