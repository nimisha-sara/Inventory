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6CDF7" w14:textId="2FDBB513" w:rsidR="00445DD9" w:rsidRDefault="00445DD9" w:rsidP="00BE4410">
      <w:pPr>
        <w:pStyle w:val="ContactInfo"/>
        <w:jc w:val="left"/>
      </w:pPr>
    </w:p>
    <w:p w14:paraId="7F68566B" w14:textId="35689666" w:rsidR="00445DD9" w:rsidRDefault="00445DD9" w:rsidP="00BF6121"/>
    <w:tbl>
      <w:tblPr>
        <w:tblStyle w:val="TableGrid"/>
        <w:tblW w:w="10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95"/>
        <w:gridCol w:w="630"/>
        <w:gridCol w:w="3150"/>
      </w:tblGrid>
      <w:tr w:rsidR="00542006" w14:paraId="7B0B7BB9" w14:textId="77777777" w:rsidTr="00AA3888">
        <w:trPr>
          <w:trHeight w:val="1090"/>
        </w:trPr>
        <w:tc>
          <w:tcPr>
            <w:tcW w:w="10075" w:type="dxa"/>
            <w:gridSpan w:val="3"/>
            <w:tcBorders>
              <w:bottom w:val="single" w:sz="12" w:space="0" w:color="5E5B95" w:themeColor="accent6" w:themeShade="BF"/>
            </w:tcBorders>
          </w:tcPr>
          <w:p w14:paraId="60C830F8" w14:textId="6A9FB2D2" w:rsidR="00542006" w:rsidRPr="00A90A2D" w:rsidRDefault="00000000" w:rsidP="00AA3888">
            <w:pPr>
              <w:pStyle w:val="Title"/>
              <w:jc w:val="right"/>
            </w:pPr>
            <w:sdt>
              <w:sdtPr>
                <w:id w:val="-989938121"/>
                <w:placeholder>
                  <w:docPart w:val="0D38D47F90104C3991164B3621750C19"/>
                </w:placeholder>
                <w:showingPlcHdr/>
                <w15:appearance w15:val="hidden"/>
              </w:sdtPr>
              <w:sdtContent>
                <w:r w:rsidR="00AA3888" w:rsidRPr="00156A3A">
                  <w:t>Invoice</w:t>
                </w:r>
              </w:sdtContent>
            </w:sdt>
            <w:r w:rsidR="00156A3A">
              <w:t xml:space="preserve"> </w:t>
            </w:r>
          </w:p>
        </w:tc>
      </w:tr>
      <w:tr w:rsidR="002A2D37" w14:paraId="5D560B4E" w14:textId="77777777" w:rsidTr="00AA3888">
        <w:trPr>
          <w:trHeight w:val="307"/>
        </w:trPr>
        <w:tc>
          <w:tcPr>
            <w:tcW w:w="10075" w:type="dxa"/>
            <w:gridSpan w:val="3"/>
            <w:tcBorders>
              <w:top w:val="single" w:sz="12" w:space="0" w:color="5E5B95" w:themeColor="accent6" w:themeShade="BF"/>
            </w:tcBorders>
          </w:tcPr>
          <w:p w14:paraId="02965C0D" w14:textId="49FF3C1A" w:rsidR="002A2D37" w:rsidRDefault="00AA3888" w:rsidP="00AA3888">
            <w:pPr>
              <w:tabs>
                <w:tab w:val="left" w:pos="1377"/>
              </w:tabs>
            </w:pPr>
            <w:r>
              <w:tab/>
            </w:r>
          </w:p>
        </w:tc>
      </w:tr>
      <w:tr w:rsidR="004C213B" w14:paraId="52D37928" w14:textId="77777777" w:rsidTr="00156A3A">
        <w:trPr>
          <w:trHeight w:val="1999"/>
        </w:trPr>
        <w:tc>
          <w:tcPr>
            <w:tcW w:w="6295" w:type="dxa"/>
          </w:tcPr>
          <w:p w14:paraId="48FC8C19" w14:textId="77777777" w:rsidR="00C72F49" w:rsidRPr="00156A3A" w:rsidRDefault="00000000" w:rsidP="00C72F49">
            <w:pPr>
              <w:pStyle w:val="Heading1"/>
            </w:pPr>
            <w:sdt>
              <w:sdtPr>
                <w:id w:val="-1586065519"/>
                <w:placeholder>
                  <w:docPart w:val="372DDE55C0284759A1D30E3F761D7D9E"/>
                </w:placeholder>
                <w:showingPlcHdr/>
                <w15:appearance w15:val="hidden"/>
              </w:sdtPr>
              <w:sdtContent>
                <w:r w:rsidR="00156A3A" w:rsidRPr="00156A3A">
                  <w:t>DATE:</w:t>
                </w:r>
              </w:sdtContent>
            </w:sdt>
            <w:r w:rsidR="00156A3A">
              <w:t xml:space="preserve"> </w:t>
            </w:r>
          </w:p>
          27-10-2023
          <w:p w14:paraId="2B248E24" w14:textId="77777777" w:rsidR="00AF3484" w:rsidRDefault="00AF3484" w:rsidP="00C72F49"/>
          <w:p w14:paraId="1F22143E" w14:textId="77777777" w:rsidR="00C72F49" w:rsidRDefault="00C72F49" w:rsidP="00C72F49"/>
          <w:p w14:paraId="796F45D1" w14:textId="77777777" w:rsidR="00C72F49" w:rsidRPr="00156A3A" w:rsidRDefault="00000000" w:rsidP="00156A3A">
            <w:pPr>
              <w:pStyle w:val="Heading1"/>
            </w:pPr>
            <w:sdt>
              <w:sdtPr>
                <w:id w:val="-1955478738"/>
                <w:placeholder>
                  <w:docPart w:val="8A2F719F8AA4410EB9B227114DBB9F6E"/>
                </w:placeholder>
                <w:showingPlcHdr/>
                <w15:appearance w15:val="hidden"/>
              </w:sdtPr>
              <w:sdtContent>
                <w:r w:rsidR="00156A3A" w:rsidRPr="00156A3A">
                  <w:t>INVOICE #</w:t>
                </w:r>
              </w:sdtContent>
            </w:sdt>
            <w:r w:rsidR="00156A3A" w:rsidRPr="00156A3A">
              <w:t xml:space="preserve"> </w:t>
            </w:r>
          </w:p>
          1
          <w:p w14:paraId="07F07760" w14:textId="77777777" w:rsidR="00C72F49" w:rsidRDefault="00C72F49" w:rsidP="00C72F49"/>
          <w:p w14:paraId="08088269" w14:textId="5F9C5E1E" w:rsidR="004C213B" w:rsidRPr="00156A3A" w:rsidRDefault="004C213B" w:rsidP="00156A3A"/>
        </w:tc>
        <w:tc>
          <w:tcPr>
            <w:tcW w:w="630" w:type="dxa"/>
          </w:tcPr>
          <w:p w14:paraId="497FB370" w14:textId="77777777" w:rsidR="004C213B" w:rsidRDefault="00000000" w:rsidP="00CD21D4">
            <w:pPr>
              <w:pStyle w:val="Heading1"/>
            </w:pPr>
            <w:sdt>
              <w:sdtPr>
                <w:id w:val="1447433637"/>
                <w:placeholder>
                  <w:docPart w:val="15059DC9BA144F0CACBC44E0178E5D4D"/>
                </w:placeholder>
                <w:showingPlcHdr/>
                <w15:appearance w15:val="hidden"/>
              </w:sdtPr>
              <w:sdtContent>
                <w:r w:rsidR="00156A3A" w:rsidRPr="00156A3A">
                  <w:t>To:</w:t>
                </w:r>
              </w:sdtContent>
            </w:sdt>
            <w:r w:rsidR="00156A3A">
              <w:t xml:space="preserve"> </w:t>
            </w:r>
          </w:p>
        </w:tc>
        <w:tc>
          <w:tcPr>
            <w:tcW w:w="3150" w:type="dxa"/>
          </w:tcPr>
          Kyle PSome Random AddressKarnataka8730266044
          <w:p w14:paraId="625ADCBF" w14:textId="77777777" w:rsidR="004C213B" w:rsidRDefault="004C213B" w:rsidP="00156A3A">
            <w:pPr>
              <w:pStyle w:val="Right-alignedtext"/>
            </w:pPr>
          </w:p>
        </w:tc>
      </w:tr>
      <w:tr w:rsidR="002A2D37" w14:paraId="2CFAE055" w14:textId="77777777" w:rsidTr="00156A3A">
        <w:trPr>
          <w:trHeight w:val="343"/>
        </w:trPr>
        <w:tc>
          <w:tcPr>
            <w:tcW w:w="10075" w:type="dxa"/>
            <w:gridSpan w:val="3"/>
          </w:tcPr>
          <w:p w14:paraId="15DBD158" w14:textId="77777777" w:rsidR="002A2D37" w:rsidRDefault="002A2D37" w:rsidP="00CD21D4">
            <w:pPr>
              <w:pStyle w:val="Heading1"/>
            </w:pPr>
          </w:p>
        </w:tc>
      </w:tr>
    </w:tbl>
    <w:p w14:paraId="3AEF9848" w14:textId="77777777" w:rsidR="00856EDE" w:rsidRDefault="00856EDE" w:rsidP="00856ED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84"/>
        <w:gridCol w:w="3539"/>
        <w:gridCol w:w="1714"/>
        <w:gridCol w:w="1533"/>
        <w:gridCol w:w="2110"/>
      </w:tblGrid>
      <w:tr w:rsidR="00115B6A" w14:paraId="61E92567" w14:textId="77777777" w:rsidTr="00CA77DF">
        <w:trPr>
          <w:trHeight w:val="397"/>
        </w:trPr>
        <w:tc>
          <w:tcPr>
            <w:tcW w:w="934" w:type="dxa"/>
            <w:tcBorders>
              <w:bottom w:val="single" w:sz="12" w:space="0" w:color="5E5B95" w:themeColor="accent6" w:themeShade="BF"/>
            </w:tcBorders>
            <w:vAlign w:val="center"/>
          </w:tcPr>
          <w:p w14:paraId="395C5792" w14:textId="0367FFC4" w:rsidR="003A6B44" w:rsidRDefault="003A6B44" w:rsidP="003A6B44">
            <w:pPr>
              <w:pStyle w:val="Heading1"/>
            </w:pPr>
            <w:r>
              <w:t>SL.NO</w:t>
            </w:r>
          </w:p>
        </w:tc>
        <w:tc>
          <w:tcPr>
            <w:tcW w:w="5162" w:type="dxa"/>
            <w:tcBorders>
              <w:bottom w:val="single" w:sz="12" w:space="0" w:color="5E5B95" w:themeColor="accent6" w:themeShade="BF"/>
            </w:tcBorders>
            <w:vAlign w:val="center"/>
          </w:tcPr>
          <w:p w14:paraId="064617D4" w14:textId="77777777" w:rsidR="003A6B44" w:rsidRDefault="00000000" w:rsidP="003A6B44">
            <w:pPr>
              <w:pStyle w:val="Heading1"/>
            </w:pPr>
            <w:sdt>
              <w:sdtPr>
                <w:id w:val="2038998146"/>
                <w:placeholder>
                  <w:docPart w:val="BECFAC1C3243400B868B0055B1E7207A"/>
                </w:placeholder>
                <w:temporary/>
                <w:showingPlcHdr/>
                <w15:appearance w15:val="hidden"/>
              </w:sdtPr>
              <w:sdtContent>
                <w:r w:rsidR="003A6B44">
                  <w:t>Description</w:t>
                </w:r>
              </w:sdtContent>
            </w:sdt>
            <w:r w:rsidR="003A6B44">
              <w:t xml:space="preserve"> </w:t>
            </w:r>
          </w:p>
        </w:tc>
        <w:tc>
          <w:tcPr>
            <w:tcW w:w="1318" w:type="dxa"/>
            <w:tcBorders>
              <w:bottom w:val="single" w:sz="12" w:space="0" w:color="5E5B95" w:themeColor="accent6" w:themeShade="BF"/>
            </w:tcBorders>
            <w:vAlign w:val="center"/>
          </w:tcPr>
          <w:p w14:paraId="3AEE4C98" w14:textId="4CC95C6A" w:rsidR="003A6B44" w:rsidRDefault="00000000" w:rsidP="003A6B44">
            <w:pPr>
              <w:pStyle w:val="Heading1"/>
              <w:jc w:val="center"/>
            </w:pPr>
            <w:sdt>
              <w:sdtPr>
                <w:id w:val="530854393"/>
                <w:placeholder>
                  <w:docPart w:val="3762A318615243D4A55BABCD35330314"/>
                </w:placeholder>
                <w:temporary/>
                <w:showingPlcHdr/>
                <w15:appearance w15:val="hidden"/>
              </w:sdtPr>
              <w:sdtContent>
                <w:r w:rsidR="003A6B44">
                  <w:t xml:space="preserve">Qty </w:t>
                </w:r>
              </w:sdtContent>
            </w:sdt>
          </w:p>
        </w:tc>
        <w:tc>
          <w:tcPr>
            <w:tcW w:w="1091" w:type="dxa"/>
            <w:tcBorders>
              <w:bottom w:val="single" w:sz="12" w:space="0" w:color="5E5B95" w:themeColor="accent6" w:themeShade="BF"/>
            </w:tcBorders>
            <w:vAlign w:val="center"/>
          </w:tcPr>
          <w:p w14:paraId="4A0CE387" w14:textId="6FA57E61" w:rsidR="003A6B44" w:rsidRDefault="00000000" w:rsidP="003A6B44">
            <w:pPr>
              <w:pStyle w:val="Heading1"/>
              <w:jc w:val="right"/>
            </w:pPr>
            <w:sdt>
              <w:sdtPr>
                <w:id w:val="1507863871"/>
                <w:placeholder>
                  <w:docPart w:val="82DB14AEC93B4322A67994DBAE3BECDF"/>
                </w:placeholder>
                <w:temporary/>
                <w:showingPlcHdr/>
                <w15:appearance w15:val="hidden"/>
              </w:sdtPr>
              <w:sdtContent>
                <w:r w:rsidR="003A6B44">
                  <w:t>Unit Price</w:t>
                </w:r>
              </w:sdtContent>
            </w:sdt>
            <w:r w:rsidR="003A6B44">
              <w:t xml:space="preserve"> </w:t>
            </w:r>
          </w:p>
        </w:tc>
        <w:tc>
          <w:tcPr>
            <w:tcW w:w="1575" w:type="dxa"/>
            <w:tcBorders>
              <w:bottom w:val="single" w:sz="12" w:space="0" w:color="5E5B95" w:themeColor="accent6" w:themeShade="BF"/>
            </w:tcBorders>
            <w:vAlign w:val="center"/>
          </w:tcPr>
          <w:p w14:paraId="6B817EC4" w14:textId="77777777" w:rsidR="003A6B44" w:rsidRDefault="00000000" w:rsidP="003A6B44">
            <w:pPr>
              <w:pStyle w:val="Heading1"/>
              <w:jc w:val="right"/>
            </w:pPr>
            <w:sdt>
              <w:sdtPr>
                <w:id w:val="-317345281"/>
                <w:placeholder>
                  <w:docPart w:val="527FA12E5F214F06A52576CDFC671450"/>
                </w:placeholder>
                <w:temporary/>
                <w:showingPlcHdr/>
                <w15:appearance w15:val="hidden"/>
              </w:sdtPr>
              <w:sdtContent>
                <w:r w:rsidR="003A6B44">
                  <w:t>Line Total</w:t>
                </w:r>
              </w:sdtContent>
            </w:sdt>
            <w:r w:rsidR="003A6B44">
              <w:t xml:space="preserve"> </w:t>
            </w:r>
          </w:p>
        </w:tc>
      </w:tr>
      <w:tr w:rsidR="00115B6A" w14:paraId="79E55537" w14:textId="77777777" w:rsidTr="00CA77DF">
        <w:trPr>
          <w:trHeight w:val="397"/>
        </w:trPr>
        <w:tc>
          <w:tcPr>
            <w:tcW w:w="934" w:type="dxa"/>
            <w:tcBorders>
              <w:top w:val="single" w:sz="12" w:space="0" w:color="5E5B95" w:themeColor="accent6" w:themeShade="BF"/>
              <w:left w:val="single" w:sz="12" w:space="0" w:color="5E5B95" w:themeColor="accent6" w:themeShade="BF"/>
              <w:bottom w:val="single" w:sz="12" w:space="0" w:color="5E5B95" w:themeColor="accent6" w:themeShade="BF"/>
              <w:right w:val="single" w:sz="12" w:space="0" w:color="5E5B95" w:themeColor="accent6" w:themeShade="BF"/>
            </w:tcBorders>
            <w:vAlign w:val="center"/>
          </w:tcPr>
        </w:tc>
        <w:tc>
          <w:tcPr>
            <w:tcW w:w="5162" w:type="dxa"/>
            <w:tcBorders>
              <w:top w:val="single" w:sz="12" w:space="0" w:color="5E5B95" w:themeColor="accent6" w:themeShade="BF"/>
              <w:left w:val="single" w:sz="12" w:space="0" w:color="5E5B95" w:themeColor="accent6" w:themeShade="BF"/>
              <w:bottom w:val="single" w:sz="12" w:space="0" w:color="5E5B95" w:themeColor="accent6" w:themeShade="BF"/>
              <w:right w:val="single" w:sz="12" w:space="0" w:color="5E5B95" w:themeColor="accent6" w:themeShade="BF"/>
            </w:tcBorders>
            <w:vAlign w:val="center"/>
          </w:tcPr>
        </w:tc>
        <w:tc>
          <w:tcPr>
            <w:tcW w:w="1318" w:type="dxa"/>
            <w:tcBorders>
              <w:top w:val="single" w:sz="12" w:space="0" w:color="5E5B95" w:themeColor="accent6" w:themeShade="BF"/>
              <w:left w:val="single" w:sz="12" w:space="0" w:color="5E5B95" w:themeColor="accent6" w:themeShade="BF"/>
              <w:bottom w:val="single" w:sz="12" w:space="0" w:color="5E5B95" w:themeColor="accent6" w:themeShade="BF"/>
              <w:right w:val="single" w:sz="12" w:space="0" w:color="5E5B95" w:themeColor="accent6" w:themeShade="BF"/>
            </w:tcBorders>
            <w:vAlign w:val="center"/>
          </w:tcPr>
        </w:tc>
        <w:tc>
          <w:tcPr>
            <w:tcW w:w="1091" w:type="dxa"/>
            <w:tcBorders>
              <w:top w:val="single" w:sz="12" w:space="0" w:color="5E5B95" w:themeColor="accent6" w:themeShade="BF"/>
              <w:left w:val="single" w:sz="12" w:space="0" w:color="5E5B95" w:themeColor="accent6" w:themeShade="BF"/>
              <w:bottom w:val="single" w:sz="12" w:space="0" w:color="5E5B95" w:themeColor="accent6" w:themeShade="BF"/>
              <w:right w:val="single" w:sz="12" w:space="0" w:color="5E5B95" w:themeColor="accent6" w:themeShade="BF"/>
            </w:tcBorders>
            <w:vAlign w:val="center"/>
          </w:tcPr>
        </w:tc>
        <w:tc>
          <w:tcPr>
            <w:tcW w:w="1575" w:type="dxa"/>
            <w:tcBorders>
              <w:top w:val="single" w:sz="12" w:space="0" w:color="5E5B95" w:themeColor="accent6" w:themeShade="BF"/>
              <w:left w:val="single" w:sz="12" w:space="0" w:color="5E5B95" w:themeColor="accent6" w:themeShade="BF"/>
              <w:bottom w:val="single" w:sz="12" w:space="0" w:color="5E5B95" w:themeColor="accent6" w:themeShade="BF"/>
              <w:right w:val="single" w:sz="12" w:space="0" w:color="5E5B95" w:themeColor="accent6" w:themeShade="BF"/>
            </w:tcBorders>
            <w:vAlign w:val="center"/>
          </w:tcPr>
        </w:tc>
      </w:tr>
      <w:tr w:rsidR="00CF224E" w14:paraId="33269857" w14:textId="77777777" w:rsidTr="00733FEB">
        <w:trPr>
          <w:trHeight w:val="199"/>
        </w:trPr>
        <w:tc>
          <w:tcPr>
            <w:tcW w:w="10080" w:type="dxa"/>
            <w:gridSpan w:val="5"/>
            <w:tcBorders>
              <w:top w:val="single" w:sz="12" w:space="0" w:color="5E5B95" w:themeColor="accent6" w:themeShade="BF"/>
              <w:left w:val="single" w:sz="12" w:space="0" w:color="5E5B95" w:themeColor="accent6" w:themeShade="BF"/>
              <w:bottom w:val="single" w:sz="12" w:space="0" w:color="5E5B95" w:themeColor="accent6" w:themeShade="BF"/>
              <w:right w:val="single" w:sz="12" w:space="0" w:color="5E5B95" w:themeColor="accent6" w:themeShade="BF"/>
            </w:tcBorders>
            <w:vAlign w:val="center"/>
          </w:tcPr>
          <w:p w14:paraId="2D911D87" w14:textId="46942B7A" w:rsidR="00CF224E" w:rsidRDefault="00CF224E" w:rsidP="00CF224E">
            <w:r>
              <w:t xml:space="preserve"> </w:t>
            </w:r>
            <w:r w:rsidR="00115B6A">
              <w:t xml:space="preserve">
                <w:tr w:rsidR="00115B6A" w14:paraId="79E55537" w14:textId="77777777" w:rsidTr="00CA77DF">
                  <w:trPr>
                    <w:trHeight w:val="397"/>
                  </w:trPr>
                  <w:tc>
                    <w:tcPr>
                      <w:tcW w:w="934" w:type="dxa"/>
                      <w:tcBorders>
                        <w:top w:val="single" w:sz="12" w:space="0" w:color="5E5B95" w:themeColor="accent6" w:themeShade="BF"/>
                        <w:left w:val="single" w:sz="12" w:space="0" w:color="5E5B95" w:themeColor="accent6" w:themeShade="BF"/>
                        <w:bottom w:val="single" w:sz="12" w:space="0" w:color="5E5B95" w:themeColor="accent6" w:themeShade="BF"/>
                        <w:right w:val="single" w:sz="12" w:space="0" w:color="5E5B95" w:themeColor="accent6" w:themeShade="BF"/>
                      </w:tcBorders>
                      <w:vAlign w:val="center"/>
                    </w:tcPr>
                  </w:tc>
                  <w:tc>
                    <w:tcPr>
                      <w:tcW w:w="5162" w:type="dxa"/>
                      <w:tcBorders>
                        <w:top w:val="single" w:sz="12" w:space="0" w:color="5E5B95" w:themeColor="accent6" w:themeShade="BF"/>
                        <w:left w:val="single" w:sz="12" w:space="0" w:color="5E5B95" w:themeColor="accent6" w:themeShade="BF"/>
                        <w:bottom w:val="single" w:sz="12" w:space="0" w:color="5E5B95" w:themeColor="accent6" w:themeShade="BF"/>
                        <w:right w:val="single" w:sz="12" w:space="0" w:color="5E5B95" w:themeColor="accent6" w:themeShade="BF"/>
                      </w:tcBorders>
                      <w:vAlign w:val="center"/>
                    </w:tcPr>
                  </w:tc>
                  <w:tc>
                    <w:tcPr>
                      <w:tcW w:w="1318" w:type="dxa"/>
                      <w:tcBorders>
                        <w:top w:val="single" w:sz="12" w:space="0" w:color="5E5B95" w:themeColor="accent6" w:themeShade="BF"/>
                        <w:left w:val="single" w:sz="12" w:space="0" w:color="5E5B95" w:themeColor="accent6" w:themeShade="BF"/>
                        <w:bottom w:val="single" w:sz="12" w:space="0" w:color="5E5B95" w:themeColor="accent6" w:themeShade="BF"/>
                        <w:right w:val="single" w:sz="12" w:space="0" w:color="5E5B95" w:themeColor="accent6" w:themeShade="BF"/>
                      </w:tcBorders>
                      <w:vAlign w:val="center"/>
                    </w:tcPr>
                  </w:tc>
                  <w:tc>
                    <w:tcPr>
                      <w:tcW w:w="1091" w:type="dxa"/>
                      <w:tcBorders>
                        <w:top w:val="single" w:sz="12" w:space="0" w:color="5E5B95" w:themeColor="accent6" w:themeShade="BF"/>
                        <w:left w:val="single" w:sz="12" w:space="0" w:color="5E5B95" w:themeColor="accent6" w:themeShade="BF"/>
                        <w:bottom w:val="single" w:sz="12" w:space="0" w:color="5E5B95" w:themeColor="accent6" w:themeShade="BF"/>
                        <w:right w:val="single" w:sz="12" w:space="0" w:color="5E5B95" w:themeColor="accent6" w:themeShade="BF"/>
                      </w:tcBorders>
                      <w:vAlign w:val="center"/>
                    </w:tcPr>
                  </w:tc>
                  <w:tc>
                    <w:tcPr>
                      <w:tcW w:w="1575" w:type="dxa"/>
                      <w:tcBorders>
                        <w:top w:val="single" w:sz="12" w:space="0" w:color="5E5B95" w:themeColor="accent6" w:themeShade="BF"/>
                        <w:left w:val="single" w:sz="12" w:space="0" w:color="5E5B95" w:themeColor="accent6" w:themeShade="BF"/>
                        <w:bottom w:val="single" w:sz="12" w:space="0" w:color="5E5B95" w:themeColor="accent6" w:themeShade="BF"/>
                        <w:right w:val="single" w:sz="12" w:space="0" w:color="5E5B95" w:themeColor="accent6" w:themeShade="BF"/>
                      </w:tcBorders>
                      <w:vAlign w:val="center"/>
                    </w:tcPr>
                  </w:tc>
                </w:tr>
                <w:tr w:rsidR="00CF224E" w14:paraId="33269857" w14:textId="77777777" w:rsidTr="00733FEB">
                  <w:trPr>
                    <w:trHeight w:val="199"/>
                  </w:trPr>
                  <w:tc>
                    <w:tcPr>
                      <w:tcW w:w="10080" w:type="dxa"/>
                      <w:gridSpan w:val="5"/>
                      <w:tcBorders>
                        <w:top w:val="single" w:sz="12" w:space="0" w:color="5E5B95" w:themeColor="accent6" w:themeShade="BF"/>
                        <w:left w:val="single" w:sz="12" w:space="0" w:color="5E5B95" w:themeColor="accent6" w:themeShade="BF"/>
                        <w:bottom w:val="single" w:sz="12" w:space="0" w:color="5E5B95" w:themeColor="accent6" w:themeShade="BF"/>
                        <w:right w:val="single" w:sz="12" w:space="0" w:color="5E5B95" w:themeColor="accent6" w:themeShade="BF"/>
                      </w:tcBorders>
                      <w:vAlign w:val="center"/>
                    </w:tcPr>
                    <w:p w14:paraId="2D911D87" w14:textId="46942B7A" w:rsidR="00CF224E" w:rsidRDefault="00CF224E" w:rsidP="00CF224E">
                      <w:r>
                        <w:t xml:space="preserve"> </w:t>
                      </w:r>
                      <w:r w:rsidR="00115B6A">
                        <w:t xml:space="preserve">
                          <w:tr w:rsidR="00115B6A" w14:paraId="79E55537" w14:textId="77777777" w:rsidTr="00CA77DF">
                            <w:trPr>
                              <w:trHeight w:val="397"/>
                            </w:trPr>
                            <w:tc>
                              <w:tcPr>
                                <w:tcW w:w="934" w:type="dxa"/>
                                <w:tcBorders>
                                  <w:top w:val="single" w:sz="12" w:space="0" w:color="5E5B95" w:themeColor="accent6" w:themeShade="BF"/>
                                  <w:left w:val="single" w:sz="12" w:space="0" w:color="5E5B95" w:themeColor="accent6" w:themeShade="BF"/>
                                  <w:bottom w:val="single" w:sz="12" w:space="0" w:color="5E5B95" w:themeColor="accent6" w:themeShade="BF"/>
                                  <w:right w:val="single" w:sz="12" w:space="0" w:color="5E5B95" w:themeColor="accent6" w:themeShade="BF"/>
                                </w:tcBorders>
                                <w:vAlign w:val="center"/>
                              </w:tcPr>
                            </w:tc>
                            <w:tc>
                              <w:tcPr>
                                <w:tcW w:w="5162" w:type="dxa"/>
                                <w:tcBorders>
                                  <w:top w:val="single" w:sz="12" w:space="0" w:color="5E5B95" w:themeColor="accent6" w:themeShade="BF"/>
                                  <w:left w:val="single" w:sz="12" w:space="0" w:color="5E5B95" w:themeColor="accent6" w:themeShade="BF"/>
                                  <w:bottom w:val="single" w:sz="12" w:space="0" w:color="5E5B95" w:themeColor="accent6" w:themeShade="BF"/>
                                  <w:right w:val="single" w:sz="12" w:space="0" w:color="5E5B95" w:themeColor="accent6" w:themeShade="BF"/>
                                </w:tcBorders>
                                <w:vAlign w:val="center"/>
                              </w:tcPr>
                            </w:tc>
                            <w:tc>
                              <w:tcPr>
                                <w:tcW w:w="1318" w:type="dxa"/>
                                <w:tcBorders>
                                  <w:top w:val="single" w:sz="12" w:space="0" w:color="5E5B95" w:themeColor="accent6" w:themeShade="BF"/>
                                  <w:left w:val="single" w:sz="12" w:space="0" w:color="5E5B95" w:themeColor="accent6" w:themeShade="BF"/>
                                  <w:bottom w:val="single" w:sz="12" w:space="0" w:color="5E5B95" w:themeColor="accent6" w:themeShade="BF"/>
                                  <w:right w:val="single" w:sz="12" w:space="0" w:color="5E5B95" w:themeColor="accent6" w:themeShade="BF"/>
                                </w:tcBorders>
                                <w:vAlign w:val="center"/>
                              </w:tcPr>
                            </w:tc>
                            <w:tc>
                              <w:tcPr>
                                <w:tcW w:w="1091" w:type="dxa"/>
                                <w:tcBorders>
                                  <w:top w:val="single" w:sz="12" w:space="0" w:color="5E5B95" w:themeColor="accent6" w:themeShade="BF"/>
                                  <w:left w:val="single" w:sz="12" w:space="0" w:color="5E5B95" w:themeColor="accent6" w:themeShade="BF"/>
                                  <w:bottom w:val="single" w:sz="12" w:space="0" w:color="5E5B95" w:themeColor="accent6" w:themeShade="BF"/>
                                  <w:right w:val="single" w:sz="12" w:space="0" w:color="5E5B95" w:themeColor="accent6" w:themeShade="BF"/>
                                </w:tcBorders>
                                <w:vAlign w:val="center"/>
                              </w:tcPr>
                            </w:tc>
                            <w:tc>
                              <w:tcPr>
                                <w:tcW w:w="1575" w:type="dxa"/>
                                <w:tcBorders>
                                  <w:top w:val="single" w:sz="12" w:space="0" w:color="5E5B95" w:themeColor="accent6" w:themeShade="BF"/>
                                  <w:left w:val="single" w:sz="12" w:space="0" w:color="5E5B95" w:themeColor="accent6" w:themeShade="BF"/>
                                  <w:bottom w:val="single" w:sz="12" w:space="0" w:color="5E5B95" w:themeColor="accent6" w:themeShade="BF"/>
                                  <w:right w:val="single" w:sz="12" w:space="0" w:color="5E5B95" w:themeColor="accent6" w:themeShade="BF"/>
                                </w:tcBorders>
                                <w:vAlign w:val="center"/>
                              </w:tcPr>
                            </w:tc>
                          </w:tr>
                          <w:tr w:rsidR="00CF224E" w14:paraId="33269857" w14:textId="77777777" w:rsidTr="00733FEB">
                            <w:trPr>
                              <w:trHeight w:val="199"/>
                            </w:trPr>
                            <w:tc>
                              <w:tcPr>
                                <w:tcW w:w="10080" w:type="dxa"/>
                                <w:gridSpan w:val="5"/>
                                <w:tcBorders>
                                  <w:top w:val="single" w:sz="12" w:space="0" w:color="5E5B95" w:themeColor="accent6" w:themeShade="BF"/>
                                  <w:left w:val="single" w:sz="12" w:space="0" w:color="5E5B95" w:themeColor="accent6" w:themeShade="BF"/>
                                  <w:bottom w:val="single" w:sz="12" w:space="0" w:color="5E5B95" w:themeColor="accent6" w:themeShade="BF"/>
                                  <w:right w:val="single" w:sz="12" w:space="0" w:color="5E5B95" w:themeColor="accent6" w:themeShade="BF"/>
                                </w:tcBorders>
                                <w:vAlign w:val="center"/>
                              </w:tcPr>
                              <w:p w14:paraId="2D911D87" w14:textId="46942B7A" w:rsidR="00CF224E" w:rsidRDefault="00CF224E" w:rsidP="00CF224E">
                                <w:r>
                                  <w:t xml:space="preserve"> </w:t>
                                </w:r>
                                <w:r w:rsidR="00115B6A">
                                  <w:t xml:space="preserve"/>
                                </w:r>
                              </w:p>
                            </w:tc>
                          </w:tr>
                          <w:tr w:rsidR="00115B6A" w14:paraId="581AC027" w14:textId="77777777" w:rsidTr="00CA77DF">
                            <w:trPr>
                              <w:trHeight w:val="397"/>
                            </w:trPr>
                            <w:tc>
                              <w:tcPr>
                                <w:tcW w:w="934" w:type="dxa"/>
                              </w:tcPr>
                              <w:p w14:paraId="41551A65" w14:textId="77777777" w:rsidR="00CF224E" w:rsidRDefault="00CF224E" w:rsidP="003A6B44"/>
                            </w:tc>
                            <w:tc>
                              <w:tcPr>
                                <w:tcW w:w="5162" w:type="dxa"/>
                                <w:vAlign w:val="center"/>
                              </w:tcPr>
                              <w:p w14:paraId="56F9C169" w14:textId="77777777" w:rsidR="00CF224E" w:rsidRDefault="00CF224E" w:rsidP="003A6B44"/>
                            </w:tc>
                            <w:tc>
                              <w:tcPr>
                                <w:tcW w:w="1318" w:type="dxa"/>
                                <w:vAlign w:val="center"/>
                              </w:tcPr>
                              <w:p w14:paraId="0B80A31A" w14:textId="7D69588C" w:rsidR="00CF224E" w:rsidRDefault="00CF224E" w:rsidP="003A6B44">
                                <w:pPr>
                                  <w:jc w:val="right"/>
                                </w:pPr>
                                <w:r>
                                  <w:t xml:space="preserve"> </w:t>
                                </w:r>
                              </w:p>
                            </w:tc>
                            <w:tc>
                              <w:tcPr>
                                <w:tcW w:w="1091" w:type="dxa"/>
                                <w:tcBorders>
                                  <w:right w:val="single" w:sz="12" w:space="0" w:color="5E5B95" w:themeColor="accent6" w:themeShade="BF"/>
                                </w:tcBorders>
                                <w:vAlign w:val="center"/>
                              </w:tcPr>
                              <w:p w14:paraId="467DB202" w14:textId="4D76F635" w:rsidR="00CF224E" w:rsidRDefault="00000000" w:rsidP="003A6B44">
                                <w:pPr>
                                  <w:jc w:val="right"/>
                                </w:pPr>
                                <w:sdt>
                                  <w:sdtPr>
                                    <w:id w:val="1022060310"/>
                                    <w:placeholder>
                                      <w:docPart w:val="C8F01B095C5240C6AB60FCEAF749FCB3"/>
                                    </w:placeholder>
                                    <w:temporary/>
                                    <w:showingPlcHdr/>
                                    <w15:appearance w15:val="hidden"/>
                                  </w:sdtPr>
                                  <w:sdtContent>
                                    <w:r w:rsidR="00CF224E">
                                      <w:t>Total</w:t>
                                    </w:r>
                                  </w:sdtContent>
                                </w:sdt>
                                <w:r w:rsidR="00CF224E">
                                  <w:t xml:space="preserve"> </w:t>
                                </w:r>
                              </w:p>
                            </w:tc>
                            <w:tc>
                              <w:tcPr>
                                <w:tcW w:w="1575" w:type="dxa"/>
                                <w:tcBorders>
                                  <w:top w:val="single" w:sz="12" w:space="0" w:color="5E5B95" w:themeColor="accent6" w:themeShade="BF"/>
                                  <w:left w:val="single" w:sz="12" w:space="0" w:color="5E5B95" w:themeColor="accent6" w:themeShade="BF"/>
                                  <w:bottom w:val="single" w:sz="12" w:space="0" w:color="5E5B95" w:themeColor="accent6" w:themeShade="BF"/>
                                  <w:right w:val="single" w:sz="12" w:space="0" w:color="5E5B95" w:themeColor="accent6" w:themeShade="BF"/>
                                </w:tcBorders>
                                <w:shd w:val="clear" w:color="auto" w:fill="FCDCF1"/>
                                <w:vAlign w:val="center"/>
                              </w:tcPr>
                              3300
                            </w:tc>
                          </w:tr>
                        </w:t>
                        <w:p w14:paraId="19415A49" w14:textId="77777777" w:rsidR="003A6B44" w:rsidRDefault="003A6B44" w:rsidP="003E4C14">
                          <w:pPr>
                            <w:pStyle w:val="ContactInfo"/>
                            <w:jc w:val="left"/>
                          </w:pPr>
                        </w:p>
                        <w:p w14:paraId="012EC37E" w14:textId="77777777" w:rsidR="003E4C14" w:rsidRDefault="003E4C14" w:rsidP="003E4C14">
                          <w:pPr>
                            <w:pStyle w:val="ContactInfo"/>
                            <w:jc w:val="left"/>
                          </w:pPr>
                        </w:p>
                        <w:p w14:paraId="17BD3505" w14:textId="77777777" w:rsidR="003E4C14" w:rsidRDefault="003E4C14" w:rsidP="003E4C14">
                          <w:pPr>
                            <w:pStyle w:val="ContactInfo"/>
                            <w:jc w:val="left"/>
                          </w:pPr>
                        </w:p>
                        <w:p w14:paraId="4D2F6DBF" w14:textId="77777777" w:rsidR="003E4C14" w:rsidRDefault="003E4C14" w:rsidP="003E4C14">
                          <w:pPr>
                            <w:pStyle w:val="ContactInfo"/>
                            <w:jc w:val="left"/>
                          </w:pPr>
                        </w:p>
                        <w:p w14:paraId="57F5E34B" w14:textId="77777777" w:rsidR="00CF224E" w:rsidRDefault="00CF224E" w:rsidP="00DB3205">
                          <w:pPr>
                            <w:pStyle w:val="Thankyou"/>
                          </w:pPr>
                        </w:p>
                        <w:p w14:paraId="0013C34D" w14:textId="77777777" w:rsidR="00CF224E" w:rsidRDefault="00CF224E" w:rsidP="00DB3205">
                          <w:pPr>
                            <w:pStyle w:val="Thankyou"/>
                          </w:pPr>
                        </w:p>
                        <w:p w14:paraId="2E615DDE" w14:textId="77777777" w:rsidR="00CF224E" w:rsidRDefault="00CF224E" w:rsidP="00DB3205">
                          <w:pPr>
                            <w:pStyle w:val="Thankyou"/>
                          </w:pPr>
                        </w:p>
                        <w:p w14:paraId="007646CC" w14:textId="77777777" w:rsidR="00CF224E" w:rsidRDefault="00CF224E" w:rsidP="00DB3205">
                          <w:pPr>
                            <w:pStyle w:val="Thankyou"/>
                          </w:pPr>
                        </w:p>
                        <w:p w14:paraId="4D9EBEEF" w14:textId="77777777" w:rsidR="00CF224E" w:rsidRDefault="00CF224E" w:rsidP="00DB3205">
                          <w:pPr>
                            <w:pStyle w:val="Thankyou"/>
                          </w:pPr>
                        </w:p>
                        <w:p w14:paraId="1B55374B" w14:textId="77777777" w:rsidR="00CF224E" w:rsidRDefault="00CF224E" w:rsidP="00DB3205">
                          <w:pPr>
                            <w:pStyle w:val="Thankyou"/>
                          </w:pPr>
                        </w:p>
                        <w:p w14:paraId="6C288568" w14:textId="77777777" w:rsidR="00CF224E" w:rsidRDefault="00CF224E" w:rsidP="00DB3205">
                          <w:pPr>
                            <w:pStyle w:val="Thankyou"/>
                          </w:pPr>
                        </w:p>
                        <w:p w14:paraId="41F3B778" w14:textId="77777777" w:rsidR="00CF224E" w:rsidRDefault="00CF224E" w:rsidP="00DB3205">
                          <w:pPr>
                            <w:pStyle w:val="Thankyou"/>
                          </w:pPr>
                        </w:p>
                        <w:p w14:paraId="47FA28C8" w14:textId="77777777" w:rsidR="00CF224E" w:rsidRDefault="00CF224E" w:rsidP="00DB3205">
                          <w:pPr>
                            <w:pStyle w:val="Thankyou"/>
                          </w:pPr>
                        </w:p>
                        <w:p w14:paraId="5F94EE44" w14:textId="77777777" w:rsidR="00CF224E" w:rsidRDefault="00CF224E" w:rsidP="00DB3205">
                          <w:pPr>
                            <w:pStyle w:val="Thankyou"/>
                          </w:pPr>
                        </w:p>
                        <w:p w14:paraId="6FCC443A" w14:textId="77777777" w:rsidR="00CF224E" w:rsidRDefault="00CF224E" w:rsidP="00DB3205">
                          <w:pPr>
                            <w:pStyle w:val="Thankyou"/>
                          </w:pPr>
                        </w:p>
                        <w:p w14:paraId="7841E94D" w14:textId="77777777" w:rsidR="00CF224E" w:rsidRDefault="00CF224E" w:rsidP="00DB3205">
                          <w:pPr>
                            <w:pStyle w:val="Thankyou"/>
                          </w:pPr>
                        </w:p>
                        <w:p w14:paraId="7F64AF60" w14:textId="77777777" w:rsidR="00CF224E" w:rsidRDefault="00CF224E" w:rsidP="00DB3205">
                          <w:pPr>
                            <w:pStyle w:val="Thankyou"/>
                          </w:pPr>
                        </w:p>
                        <w:sectPr w:rsidR="00CF224E" w:rsidSect="00444EC5">
                          <w:footerReference w:type="default" r:id="rId10"/>
                          <w:footerReference w:type="first" r:id="rId11"/>
                          <w:pgSz w:w="12240" w:h="15840"/>
                          <w:pgMar w:top="403" w:right="1080" w:bottom="488" w:left="1080" w:header="720" w:footer="720" w:gutter="0"/>
                          <w:cols w:space="720"/>
                          <w:titlePg/>
                          <w:docGrid w:linePitch="360"/>
                        </w:sectPr>
                      </w:r>
                    </w:p>
                  </w:tc>
                </w:tr>
              </w:t>
            </w:r>
          </w:p>
        </w:tc>
      </w:tr>
    </w:tbl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6686CB" w14:textId="77777777" w:rsidR="00213662" w:rsidRDefault="00213662" w:rsidP="00EE0F7F">
      <w:r>
        <w:separator/>
      </w:r>
    </w:p>
  </w:endnote>
  <w:endnote w:type="continuationSeparator" w:id="0">
    <w:p w14:paraId="568FB54E" w14:textId="77777777" w:rsidR="00213662" w:rsidRDefault="00213662" w:rsidP="00EE0F7F">
      <w:r>
        <w:continuationSeparator/>
      </w:r>
    </w:p>
  </w:endnote>
  <w:endnote w:type="continuationNotice" w:id="1">
    <w:p w14:paraId="33EF7800" w14:textId="77777777" w:rsidR="00213662" w:rsidRDefault="0021366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charset w:val="8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14D64E" w14:textId="77777777" w:rsidR="00DA124E" w:rsidRDefault="00DA124E" w:rsidP="00EE0F7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C6E16F2" w14:textId="77777777" w:rsidR="00DA124E" w:rsidRDefault="00DA124E" w:rsidP="00EE0F7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C25EB3" w14:textId="77777777" w:rsidR="00CF224E" w:rsidRDefault="00000000" w:rsidP="00CF224E">
    <w:pPr>
      <w:pStyle w:val="Thankyou"/>
    </w:pPr>
    <w:sdt>
      <w:sdtPr>
        <w:id w:val="403270095"/>
        <w:placeholder>
          <w:docPart w:val="12B5167183C745919F62BA9130D4A301"/>
        </w:placeholder>
        <w:showingPlcHdr/>
        <w15:appearance w15:val="hidden"/>
      </w:sdtPr>
      <w:sdtContent>
        <w:r w:rsidR="00CF224E" w:rsidRPr="00DB3205">
          <w:t>Thank you for your business!</w:t>
        </w:r>
      </w:sdtContent>
    </w:sdt>
    <w:r w:rsidR="00CF224E">
      <w:t xml:space="preserve"> </w:t>
    </w:r>
  </w:p>
  <w:p w14:paraId="643210FB" w14:textId="1A3B8340" w:rsidR="00CF224E" w:rsidRDefault="00CF224E" w:rsidP="00CF224E">
    <w:pPr>
      <w:pStyle w:val="ContactInfo"/>
    </w:pPr>
    <w:r>
      <w:t xml:space="preserve"> Olives </w:t>
    </w:r>
    <w:r w:rsidRPr="00DB3205">
      <w:t xml:space="preserve">| </w:t>
    </w:r>
    <w:sdt>
      <w:sdtPr>
        <w:id w:val="1000940658"/>
        <w:placeholder>
          <w:docPart w:val="9ED4D70CD0B24B798A667ADA833F0D3A"/>
        </w:placeholder>
        <w:showingPlcHdr/>
        <w15:appearance w15:val="hidden"/>
      </w:sdtPr>
      <w:sdtContent>
        <w:r w:rsidRPr="00DB3205">
          <w:t>Phone:</w:t>
        </w:r>
      </w:sdtContent>
    </w:sdt>
    <w:r w:rsidRPr="00DB3205">
      <w:t xml:space="preserve"> </w:t>
    </w:r>
    <w:sdt>
      <w:sdtPr>
        <w:id w:val="-1879226774"/>
        <w:placeholder>
          <w:docPart w:val="DFB50D0C0C0D4A44A559741FA1594BF7"/>
        </w:placeholder>
        <w15:appearance w15:val="hidden"/>
      </w:sdtPr>
      <w:sdtContent>
        <w:r>
          <w:t xml:space="preserve">XXXXXXXXXX </w:t>
        </w:r>
      </w:sdtContent>
    </w:sdt>
    <w:r>
      <w:t>|Location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CE6D97" w14:textId="77777777" w:rsidR="00213662" w:rsidRDefault="00213662" w:rsidP="00EE0F7F">
      <w:r>
        <w:separator/>
      </w:r>
    </w:p>
  </w:footnote>
  <w:footnote w:type="continuationSeparator" w:id="0">
    <w:p w14:paraId="23DC5191" w14:textId="77777777" w:rsidR="00213662" w:rsidRDefault="00213662" w:rsidP="00EE0F7F">
      <w:r>
        <w:continuationSeparator/>
      </w:r>
    </w:p>
  </w:footnote>
  <w:footnote w:type="continuationNotice" w:id="1">
    <w:p w14:paraId="55DE88BB" w14:textId="77777777" w:rsidR="00213662" w:rsidRDefault="00213662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drawingGridHorizontalSpacing w:val="8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888"/>
    <w:rsid w:val="00003839"/>
    <w:rsid w:val="00016EEA"/>
    <w:rsid w:val="00017EBC"/>
    <w:rsid w:val="0004621B"/>
    <w:rsid w:val="0006755F"/>
    <w:rsid w:val="00071BD6"/>
    <w:rsid w:val="0007294A"/>
    <w:rsid w:val="00084A50"/>
    <w:rsid w:val="000A71D3"/>
    <w:rsid w:val="000E34F4"/>
    <w:rsid w:val="000F3D19"/>
    <w:rsid w:val="001069E0"/>
    <w:rsid w:val="00115B6A"/>
    <w:rsid w:val="00124AE4"/>
    <w:rsid w:val="00131F5D"/>
    <w:rsid w:val="00141CC5"/>
    <w:rsid w:val="00156A3A"/>
    <w:rsid w:val="00161833"/>
    <w:rsid w:val="001763E5"/>
    <w:rsid w:val="0018346C"/>
    <w:rsid w:val="00184F6D"/>
    <w:rsid w:val="001C2395"/>
    <w:rsid w:val="001D02AD"/>
    <w:rsid w:val="001D1A99"/>
    <w:rsid w:val="001E2363"/>
    <w:rsid w:val="001F1199"/>
    <w:rsid w:val="00202A3A"/>
    <w:rsid w:val="00213662"/>
    <w:rsid w:val="00215AB4"/>
    <w:rsid w:val="00232D51"/>
    <w:rsid w:val="00232DEA"/>
    <w:rsid w:val="00243832"/>
    <w:rsid w:val="00253682"/>
    <w:rsid w:val="0027214F"/>
    <w:rsid w:val="002A2D37"/>
    <w:rsid w:val="002B425B"/>
    <w:rsid w:val="002B6F25"/>
    <w:rsid w:val="002C15E0"/>
    <w:rsid w:val="002C31B5"/>
    <w:rsid w:val="002D2C31"/>
    <w:rsid w:val="002E1650"/>
    <w:rsid w:val="002E2FED"/>
    <w:rsid w:val="002F145D"/>
    <w:rsid w:val="002F405A"/>
    <w:rsid w:val="002F4591"/>
    <w:rsid w:val="002F5823"/>
    <w:rsid w:val="00301B2D"/>
    <w:rsid w:val="00305145"/>
    <w:rsid w:val="003276AC"/>
    <w:rsid w:val="003347B7"/>
    <w:rsid w:val="00335034"/>
    <w:rsid w:val="003525FA"/>
    <w:rsid w:val="0035474E"/>
    <w:rsid w:val="00360364"/>
    <w:rsid w:val="00371BBE"/>
    <w:rsid w:val="003727B8"/>
    <w:rsid w:val="0038422B"/>
    <w:rsid w:val="00390027"/>
    <w:rsid w:val="003A6B44"/>
    <w:rsid w:val="003E4C14"/>
    <w:rsid w:val="003F3E49"/>
    <w:rsid w:val="004367E7"/>
    <w:rsid w:val="00444EC5"/>
    <w:rsid w:val="00445DD9"/>
    <w:rsid w:val="00450F95"/>
    <w:rsid w:val="00456340"/>
    <w:rsid w:val="00466686"/>
    <w:rsid w:val="00467003"/>
    <w:rsid w:val="004A0E9A"/>
    <w:rsid w:val="004A3861"/>
    <w:rsid w:val="004B7DB3"/>
    <w:rsid w:val="004C213B"/>
    <w:rsid w:val="004E69B5"/>
    <w:rsid w:val="00502726"/>
    <w:rsid w:val="00502760"/>
    <w:rsid w:val="00513B33"/>
    <w:rsid w:val="00520564"/>
    <w:rsid w:val="0053314D"/>
    <w:rsid w:val="00541768"/>
    <w:rsid w:val="00542006"/>
    <w:rsid w:val="00555DD9"/>
    <w:rsid w:val="00560557"/>
    <w:rsid w:val="005A2890"/>
    <w:rsid w:val="005C3329"/>
    <w:rsid w:val="005C4466"/>
    <w:rsid w:val="005C5FF1"/>
    <w:rsid w:val="005E0721"/>
    <w:rsid w:val="005E117D"/>
    <w:rsid w:val="005E53DC"/>
    <w:rsid w:val="00606F22"/>
    <w:rsid w:val="006350A1"/>
    <w:rsid w:val="00635AE7"/>
    <w:rsid w:val="006464AA"/>
    <w:rsid w:val="0065420D"/>
    <w:rsid w:val="00663B7E"/>
    <w:rsid w:val="00675F8F"/>
    <w:rsid w:val="00676AF4"/>
    <w:rsid w:val="00677DD8"/>
    <w:rsid w:val="006B4F86"/>
    <w:rsid w:val="006C4559"/>
    <w:rsid w:val="006D579D"/>
    <w:rsid w:val="00705493"/>
    <w:rsid w:val="0074217B"/>
    <w:rsid w:val="007603E8"/>
    <w:rsid w:val="00767D7F"/>
    <w:rsid w:val="00793D91"/>
    <w:rsid w:val="007A2DFF"/>
    <w:rsid w:val="007B0F08"/>
    <w:rsid w:val="00846FB5"/>
    <w:rsid w:val="00847E9A"/>
    <w:rsid w:val="00856EDE"/>
    <w:rsid w:val="008613C4"/>
    <w:rsid w:val="00865239"/>
    <w:rsid w:val="00870164"/>
    <w:rsid w:val="008757BD"/>
    <w:rsid w:val="00877C07"/>
    <w:rsid w:val="00883DD4"/>
    <w:rsid w:val="00893D5F"/>
    <w:rsid w:val="00897DC4"/>
    <w:rsid w:val="008A48A3"/>
    <w:rsid w:val="008D3F29"/>
    <w:rsid w:val="008E03BD"/>
    <w:rsid w:val="008E5173"/>
    <w:rsid w:val="00905964"/>
    <w:rsid w:val="00914773"/>
    <w:rsid w:val="009468C8"/>
    <w:rsid w:val="00947982"/>
    <w:rsid w:val="00973CF1"/>
    <w:rsid w:val="009A1458"/>
    <w:rsid w:val="009D2341"/>
    <w:rsid w:val="009D382B"/>
    <w:rsid w:val="009E49DD"/>
    <w:rsid w:val="009F1D23"/>
    <w:rsid w:val="009F2D75"/>
    <w:rsid w:val="009F3F74"/>
    <w:rsid w:val="009F59F3"/>
    <w:rsid w:val="00A2654F"/>
    <w:rsid w:val="00A274D6"/>
    <w:rsid w:val="00A605F5"/>
    <w:rsid w:val="00A64CF9"/>
    <w:rsid w:val="00A81CA6"/>
    <w:rsid w:val="00A82089"/>
    <w:rsid w:val="00A82BF5"/>
    <w:rsid w:val="00A90A2D"/>
    <w:rsid w:val="00AA3888"/>
    <w:rsid w:val="00AC6A6B"/>
    <w:rsid w:val="00AF3484"/>
    <w:rsid w:val="00AF7D1F"/>
    <w:rsid w:val="00B62AE1"/>
    <w:rsid w:val="00B67438"/>
    <w:rsid w:val="00B75B21"/>
    <w:rsid w:val="00B80F23"/>
    <w:rsid w:val="00B84DF7"/>
    <w:rsid w:val="00B864A7"/>
    <w:rsid w:val="00B911FE"/>
    <w:rsid w:val="00BA3057"/>
    <w:rsid w:val="00BC159A"/>
    <w:rsid w:val="00BC1F5F"/>
    <w:rsid w:val="00BD1C73"/>
    <w:rsid w:val="00BE4410"/>
    <w:rsid w:val="00BE7F47"/>
    <w:rsid w:val="00BF6121"/>
    <w:rsid w:val="00C17717"/>
    <w:rsid w:val="00C25BD7"/>
    <w:rsid w:val="00C33E0B"/>
    <w:rsid w:val="00C3490E"/>
    <w:rsid w:val="00C4631C"/>
    <w:rsid w:val="00C55997"/>
    <w:rsid w:val="00C6713E"/>
    <w:rsid w:val="00C72F49"/>
    <w:rsid w:val="00C760BF"/>
    <w:rsid w:val="00C94F57"/>
    <w:rsid w:val="00CA6586"/>
    <w:rsid w:val="00CA77DF"/>
    <w:rsid w:val="00CB2ACF"/>
    <w:rsid w:val="00CB6D77"/>
    <w:rsid w:val="00CD21D4"/>
    <w:rsid w:val="00CD6251"/>
    <w:rsid w:val="00CE6FBB"/>
    <w:rsid w:val="00CF224E"/>
    <w:rsid w:val="00CF3D54"/>
    <w:rsid w:val="00D062FE"/>
    <w:rsid w:val="00D1091B"/>
    <w:rsid w:val="00D27961"/>
    <w:rsid w:val="00D42D80"/>
    <w:rsid w:val="00D45686"/>
    <w:rsid w:val="00D46230"/>
    <w:rsid w:val="00D5378F"/>
    <w:rsid w:val="00D56588"/>
    <w:rsid w:val="00D57EB6"/>
    <w:rsid w:val="00D62BD5"/>
    <w:rsid w:val="00D6531A"/>
    <w:rsid w:val="00D8503D"/>
    <w:rsid w:val="00DA124E"/>
    <w:rsid w:val="00DA3056"/>
    <w:rsid w:val="00DB3205"/>
    <w:rsid w:val="00DE3DFA"/>
    <w:rsid w:val="00DF32B2"/>
    <w:rsid w:val="00E10529"/>
    <w:rsid w:val="00E17DF1"/>
    <w:rsid w:val="00E5098D"/>
    <w:rsid w:val="00E61B2E"/>
    <w:rsid w:val="00E64EBA"/>
    <w:rsid w:val="00E70B6C"/>
    <w:rsid w:val="00E77768"/>
    <w:rsid w:val="00E87249"/>
    <w:rsid w:val="00E91723"/>
    <w:rsid w:val="00E93F0C"/>
    <w:rsid w:val="00E97788"/>
    <w:rsid w:val="00EA1B26"/>
    <w:rsid w:val="00EA2951"/>
    <w:rsid w:val="00EB59E9"/>
    <w:rsid w:val="00EC23BD"/>
    <w:rsid w:val="00EC4567"/>
    <w:rsid w:val="00EE0F7F"/>
    <w:rsid w:val="00EF6189"/>
    <w:rsid w:val="00F1176D"/>
    <w:rsid w:val="00F15F52"/>
    <w:rsid w:val="00F33413"/>
    <w:rsid w:val="00F34E9F"/>
    <w:rsid w:val="00F53936"/>
    <w:rsid w:val="00F7001B"/>
    <w:rsid w:val="00F734DA"/>
    <w:rsid w:val="00F8217C"/>
    <w:rsid w:val="00F91374"/>
    <w:rsid w:val="00F9697E"/>
    <w:rsid w:val="00FD225F"/>
    <w:rsid w:val="00FF35D4"/>
    <w:rsid w:val="00FF4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46BE9D0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56A3A"/>
    <w:rPr>
      <w:color w:val="1D3451" w:themeColor="accent2"/>
      <w:spacing w:val="10"/>
      <w:sz w:val="18"/>
    </w:rPr>
  </w:style>
  <w:style w:type="paragraph" w:styleId="Heading1">
    <w:name w:val="heading 1"/>
    <w:basedOn w:val="Normal"/>
    <w:uiPriority w:val="3"/>
    <w:qFormat/>
    <w:rsid w:val="00CD6251"/>
    <w:pPr>
      <w:keepNext/>
      <w:outlineLvl w:val="0"/>
    </w:pPr>
    <w:rPr>
      <w:rFonts w:asciiTheme="majorHAnsi" w:hAnsiTheme="majorHAnsi" w:cs="Arial"/>
      <w:b/>
      <w:bCs/>
      <w:caps/>
      <w:color w:val="5E5B95" w:themeColor="accent6" w:themeShade="BF"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Cs w:val="16"/>
    </w:rPr>
  </w:style>
  <w:style w:type="paragraph" w:customStyle="1" w:styleId="Slogan">
    <w:name w:val="Slogan"/>
    <w:basedOn w:val="Normal"/>
    <w:uiPriority w:val="1"/>
    <w:qFormat/>
    <w:rsid w:val="00847E9A"/>
    <w:rPr>
      <w:bCs/>
      <w:i/>
      <w:caps/>
      <w:color w:val="5E5B95" w:themeColor="accent6" w:themeShade="BF"/>
      <w:spacing w:val="4"/>
      <w:sz w:val="24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893D5F"/>
    <w:pPr>
      <w:spacing w:before="520"/>
      <w:jc w:val="center"/>
    </w:pPr>
    <w:rPr>
      <w:b/>
      <w:caps/>
      <w:color w:val="5E5B95" w:themeColor="accent6" w:themeShade="BF"/>
      <w:sz w:val="1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rsid w:val="00DB3205"/>
    <w:pPr>
      <w:jc w:val="center"/>
    </w:pPr>
    <w:rPr>
      <w:color w:val="5E5B95" w:themeColor="accent6" w:themeShade="BF"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445DD9"/>
    <w:pPr>
      <w:spacing w:line="800" w:lineRule="exact"/>
      <w:contextualSpacing/>
      <w:jc w:val="center"/>
    </w:pPr>
    <w:rPr>
      <w:rFonts w:asciiTheme="majorHAnsi" w:eastAsiaTheme="majorEastAsia" w:hAnsiTheme="majorHAnsi" w:cs="Times New Roman (Headings CS)"/>
      <w:caps/>
      <w:color w:val="5E5B95" w:themeColor="accent6" w:themeShade="BF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rsid w:val="00445DD9"/>
    <w:rPr>
      <w:rFonts w:asciiTheme="majorHAnsi" w:eastAsiaTheme="majorEastAsia" w:hAnsiTheme="majorHAnsi" w:cs="Times New Roman (Headings CS)"/>
      <w:caps/>
      <w:color w:val="5E5B95" w:themeColor="accent6" w:themeShade="BF"/>
      <w:spacing w:val="10"/>
      <w:kern w:val="28"/>
      <w:sz w:val="72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663B7E"/>
    <w:tblPr>
      <w:tblStyleRowBandSize w:val="1"/>
      <w:tblStyleColBandSize w:val="1"/>
      <w:tblBorders>
        <w:top w:val="single" w:sz="4" w:space="0" w:color="83B29B" w:themeColor="accent1"/>
        <w:left w:val="single" w:sz="4" w:space="0" w:color="83B29B" w:themeColor="accent1"/>
        <w:bottom w:val="single" w:sz="4" w:space="0" w:color="83B29B" w:themeColor="accent1"/>
        <w:right w:val="single" w:sz="4" w:space="0" w:color="83B29B" w:themeColor="accent1"/>
        <w:insideH w:val="single" w:sz="4" w:space="0" w:color="83B29B" w:themeColor="accent1"/>
        <w:insideV w:val="single" w:sz="4" w:space="0" w:color="83B29B" w:themeColor="accent1"/>
      </w:tblBorders>
    </w:tblPr>
    <w:tcPr>
      <w:vAlign w:val="center"/>
    </w:tcPr>
    <w:tblStylePr w:type="firstRow">
      <w:rPr>
        <w:b w:val="0"/>
        <w:bCs/>
        <w:i w:val="0"/>
      </w:rPr>
      <w:tblPr/>
      <w:tcPr>
        <w:tcBorders>
          <w:bottom w:val="single" w:sz="6" w:space="0" w:color="83B29B" w:themeColor="accent1"/>
        </w:tcBorders>
      </w:tcPr>
    </w:tblStylePr>
    <w:tblStylePr w:type="lastRow">
      <w:rPr>
        <w:b/>
        <w:bCs/>
      </w:rPr>
      <w:tblPr/>
      <w:tcPr>
        <w:tcBorders>
          <w:top w:val="single" w:sz="6" w:space="0" w:color="83B29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444EC5"/>
    <w:tblPr>
      <w:tblBorders>
        <w:top w:val="single" w:sz="4" w:space="0" w:color="83B29B" w:themeColor="accent1"/>
        <w:left w:val="single" w:sz="4" w:space="0" w:color="83B29B" w:themeColor="accent1"/>
        <w:bottom w:val="single" w:sz="4" w:space="0" w:color="83B29B" w:themeColor="accent1"/>
        <w:right w:val="single" w:sz="4" w:space="0" w:color="83B29B" w:themeColor="accent1"/>
        <w:insideH w:val="single" w:sz="4" w:space="0" w:color="83B29B" w:themeColor="accent1"/>
        <w:insideV w:val="single" w:sz="4" w:space="0" w:color="83B29B" w:themeColor="accent1"/>
      </w:tblBorders>
      <w:tblCellMar>
        <w:top w:w="43" w:type="dxa"/>
        <w:left w:w="115" w:type="dxa"/>
        <w:bottom w:w="43" w:type="dxa"/>
        <w:right w:w="115" w:type="dxa"/>
      </w:tblCellMar>
    </w:tblPr>
    <w:tcPr>
      <w:shd w:val="clear" w:color="auto" w:fill="auto"/>
      <w:vAlign w:val="center"/>
    </w:tc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C6713E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Style1">
    <w:name w:val="Style1"/>
    <w:basedOn w:val="Normal"/>
    <w:qFormat/>
    <w:rsid w:val="00C94F57"/>
    <w:pPr>
      <w:outlineLvl w:val="0"/>
    </w:pPr>
  </w:style>
  <w:style w:type="paragraph" w:customStyle="1" w:styleId="Totals">
    <w:name w:val="Totals"/>
    <w:basedOn w:val="Right-alignedtext"/>
    <w:qFormat/>
    <w:rsid w:val="00677DD8"/>
    <w:rPr>
      <w:b/>
    </w:rPr>
  </w:style>
  <w:style w:type="table" w:styleId="GridTable1Light-Accent4">
    <w:name w:val="Grid Table 1 Light Accent 4"/>
    <w:basedOn w:val="TableNormal"/>
    <w:uiPriority w:val="46"/>
    <w:rsid w:val="00444EC5"/>
    <w:tblPr>
      <w:tblStyleRowBandSize w:val="1"/>
      <w:tblStyleColBandSize w:val="1"/>
      <w:tblBorders>
        <w:top w:val="single" w:sz="4" w:space="0" w:color="D3E9F9" w:themeColor="accent4" w:themeTint="66"/>
        <w:left w:val="single" w:sz="4" w:space="0" w:color="D3E9F9" w:themeColor="accent4" w:themeTint="66"/>
        <w:bottom w:val="single" w:sz="4" w:space="0" w:color="D3E9F9" w:themeColor="accent4" w:themeTint="66"/>
        <w:right w:val="single" w:sz="4" w:space="0" w:color="D3E9F9" w:themeColor="accent4" w:themeTint="66"/>
        <w:insideH w:val="single" w:sz="4" w:space="0" w:color="D3E9F9" w:themeColor="accent4" w:themeTint="66"/>
        <w:insideV w:val="single" w:sz="4" w:space="0" w:color="D3E9F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EDFF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FF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444EC5"/>
    <w:tblPr>
      <w:tblStyleRowBandSize w:val="1"/>
      <w:tblStyleColBandSize w:val="1"/>
      <w:tblBorders>
        <w:top w:val="single" w:sz="4" w:space="0" w:color="D1D0E2" w:themeColor="accent6" w:themeTint="66"/>
        <w:left w:val="single" w:sz="4" w:space="0" w:color="D1D0E2" w:themeColor="accent6" w:themeTint="66"/>
        <w:bottom w:val="single" w:sz="4" w:space="0" w:color="D1D0E2" w:themeColor="accent6" w:themeTint="66"/>
        <w:right w:val="single" w:sz="4" w:space="0" w:color="D1D0E2" w:themeColor="accent6" w:themeTint="66"/>
        <w:insideH w:val="single" w:sz="4" w:space="0" w:color="D1D0E2" w:themeColor="accent6" w:themeTint="66"/>
        <w:insideV w:val="single" w:sz="4" w:space="0" w:color="D1D0E2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AB8D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AB8D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Nimisha\AppData\Roaming\Microsoft\Templates\Service%20invoice%20(simple%20lines%20design%20document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D38D47F90104C3991164B3621750C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79FDEC-E88B-431B-90EC-9BBA98CF93B7}"/>
      </w:docPartPr>
      <w:docPartBody>
        <w:p w:rsidR="005C3E43" w:rsidRDefault="00000000">
          <w:pPr>
            <w:pStyle w:val="0D38D47F90104C3991164B3621750C19"/>
          </w:pPr>
          <w:r w:rsidRPr="00156A3A">
            <w:t>Invoice</w:t>
          </w:r>
        </w:p>
      </w:docPartBody>
    </w:docPart>
    <w:docPart>
      <w:docPartPr>
        <w:name w:val="372DDE55C0284759A1D30E3F761D7D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07FF70-192F-4FC4-B46C-0CF4141F931F}"/>
      </w:docPartPr>
      <w:docPartBody>
        <w:p w:rsidR="005C3E43" w:rsidRDefault="00000000">
          <w:pPr>
            <w:pStyle w:val="372DDE55C0284759A1D30E3F761D7D9E"/>
          </w:pPr>
          <w:r w:rsidRPr="00156A3A">
            <w:t>DATE:</w:t>
          </w:r>
        </w:p>
      </w:docPartBody>
    </w:docPart>
    <w:docPart>
      <w:docPartPr>
        <w:name w:val="6D068A1CDB3C4806873D15CE9A6F8F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AD857F-A230-44CF-8D7F-893ABEC0DB31}"/>
      </w:docPartPr>
      <w:docPartBody>
        <w:p w:rsidR="005C3E43" w:rsidRDefault="00000000">
          <w:pPr>
            <w:pStyle w:val="6D068A1CDB3C4806873D15CE9A6F8F66"/>
          </w:pPr>
          <w:r w:rsidRPr="00156A3A">
            <w:t>Date</w:t>
          </w:r>
        </w:p>
      </w:docPartBody>
    </w:docPart>
    <w:docPart>
      <w:docPartPr>
        <w:name w:val="8A2F719F8AA4410EB9B227114DBB9F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9D2FD0-D9A7-4870-9A8F-34F0FB42BA48}"/>
      </w:docPartPr>
      <w:docPartBody>
        <w:p w:rsidR="005C3E43" w:rsidRDefault="00000000">
          <w:pPr>
            <w:pStyle w:val="8A2F719F8AA4410EB9B227114DBB9F6E"/>
          </w:pPr>
          <w:r w:rsidRPr="00156A3A">
            <w:t>INVOICE #</w:t>
          </w:r>
        </w:p>
      </w:docPartBody>
    </w:docPart>
    <w:docPart>
      <w:docPartPr>
        <w:name w:val="7A18D9285299433E8B929DE4C8E97E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013B68-0793-41DF-8BCF-955C8C67D95D}"/>
      </w:docPartPr>
      <w:docPartBody>
        <w:p w:rsidR="005C3E43" w:rsidRDefault="00000000">
          <w:pPr>
            <w:pStyle w:val="7A18D9285299433E8B929DE4C8E97E35"/>
          </w:pPr>
          <w:r w:rsidRPr="00156A3A">
            <w:t>100</w:t>
          </w:r>
        </w:p>
      </w:docPartBody>
    </w:docPart>
    <w:docPart>
      <w:docPartPr>
        <w:name w:val="15059DC9BA144F0CACBC44E0178E5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6169E1-E920-4877-B55C-F1D1665F0D42}"/>
      </w:docPartPr>
      <w:docPartBody>
        <w:p w:rsidR="005C3E43" w:rsidRDefault="00000000">
          <w:pPr>
            <w:pStyle w:val="15059DC9BA144F0CACBC44E0178E5D4D"/>
          </w:pPr>
          <w:r w:rsidRPr="00156A3A">
            <w:t>To:</w:t>
          </w:r>
        </w:p>
      </w:docPartBody>
    </w:docPart>
    <w:docPart>
      <w:docPartPr>
        <w:name w:val="E82D2B2D4C0B49D4B5ABC7B5E8BF1E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32EB5A-C5E4-4A41-B753-9159FC533C5F}"/>
      </w:docPartPr>
      <w:docPartBody>
        <w:p w:rsidR="005C3E43" w:rsidRDefault="00000000">
          <w:pPr>
            <w:pStyle w:val="E82D2B2D4C0B49D4B5ABC7B5E8BF1E33"/>
          </w:pPr>
          <w:r w:rsidRPr="00156A3A">
            <w:t>Anjali Chaturvedi</w:t>
          </w:r>
        </w:p>
      </w:docPartBody>
    </w:docPart>
    <w:docPart>
      <w:docPartPr>
        <w:name w:val="DDB57924FF9D4DF791A46CA500390C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357143-7E0B-4EF6-BCB7-E2FE55894543}"/>
      </w:docPartPr>
      <w:docPartBody>
        <w:p w:rsidR="005C3E43" w:rsidRDefault="00000000">
          <w:pPr>
            <w:pStyle w:val="DDB57924FF9D4DF791A46CA500390CC5"/>
          </w:pPr>
          <w:r w:rsidRPr="00156A3A">
            <w:t>San Francisco, CA</w:t>
          </w:r>
        </w:p>
      </w:docPartBody>
    </w:docPart>
    <w:docPart>
      <w:docPartPr>
        <w:name w:val="D71FC464CB374925B7D94C8C53EAE7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0EC68D-FCA5-4827-92A1-861FD760866A}"/>
      </w:docPartPr>
      <w:docPartBody>
        <w:p w:rsidR="005C3E43" w:rsidRDefault="00000000">
          <w:pPr>
            <w:pStyle w:val="D71FC464CB374925B7D94C8C53EAE7DE"/>
          </w:pPr>
          <w:r w:rsidRPr="00156A3A">
            <w:t>123-456-7890</w:t>
          </w:r>
        </w:p>
      </w:docPartBody>
    </w:docPart>
    <w:docPart>
      <w:docPartPr>
        <w:name w:val="BECFAC1C3243400B868B0055B1E720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F548EA-04D2-41DA-8F33-978AB0ED5E2D}"/>
      </w:docPartPr>
      <w:docPartBody>
        <w:p w:rsidR="005C3E43" w:rsidRDefault="00043A8F" w:rsidP="00043A8F">
          <w:pPr>
            <w:pStyle w:val="BECFAC1C3243400B868B0055B1E7207A"/>
          </w:pPr>
          <w:r>
            <w:t>Description</w:t>
          </w:r>
        </w:p>
      </w:docPartBody>
    </w:docPart>
    <w:docPart>
      <w:docPartPr>
        <w:name w:val="3762A318615243D4A55BABCD353303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AC2F20-0E13-4ACB-ACF4-FBB80178CC0C}"/>
      </w:docPartPr>
      <w:docPartBody>
        <w:p w:rsidR="005C3E43" w:rsidRDefault="00043A8F" w:rsidP="00043A8F">
          <w:pPr>
            <w:pStyle w:val="3762A318615243D4A55BABCD35330314"/>
          </w:pPr>
          <w:r>
            <w:t xml:space="preserve">Qty </w:t>
          </w:r>
        </w:p>
      </w:docPartBody>
    </w:docPart>
    <w:docPart>
      <w:docPartPr>
        <w:name w:val="82DB14AEC93B4322A67994DBAE3BEC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1384FA-A466-418C-B356-1472FAD884F8}"/>
      </w:docPartPr>
      <w:docPartBody>
        <w:p w:rsidR="005C3E43" w:rsidRDefault="00043A8F" w:rsidP="00043A8F">
          <w:pPr>
            <w:pStyle w:val="82DB14AEC93B4322A67994DBAE3BECDF"/>
          </w:pPr>
          <w:r>
            <w:t>Unit Price</w:t>
          </w:r>
        </w:p>
      </w:docPartBody>
    </w:docPart>
    <w:docPart>
      <w:docPartPr>
        <w:name w:val="527FA12E5F214F06A52576CDFC6714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F4F3A6-54CA-4222-8115-8123C269BAA7}"/>
      </w:docPartPr>
      <w:docPartBody>
        <w:p w:rsidR="005C3E43" w:rsidRDefault="00043A8F" w:rsidP="00043A8F">
          <w:pPr>
            <w:pStyle w:val="527FA12E5F214F06A52576CDFC671450"/>
          </w:pPr>
          <w:r>
            <w:t>Line Total</w:t>
          </w:r>
        </w:p>
      </w:docPartBody>
    </w:docPart>
    <w:docPart>
      <w:docPartPr>
        <w:name w:val="1AA6C9C31A23411F8D94A64ECFDBAE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4F1CBF-3304-49D5-B3F6-71E7FD119D58}"/>
      </w:docPartPr>
      <w:docPartBody>
        <w:p w:rsidR="000479C9" w:rsidRDefault="005C3E43" w:rsidP="005C3E43">
          <w:pPr>
            <w:pStyle w:val="1AA6C9C31A23411F8D94A64ECFDBAE04"/>
          </w:pPr>
          <w:r w:rsidRPr="00156A3A">
            <w:t>20” x 30” hanging frames</w:t>
          </w:r>
        </w:p>
      </w:docPartBody>
    </w:docPart>
    <w:docPart>
      <w:docPartPr>
        <w:name w:val="C8F01B095C5240C6AB60FCEAF749FC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C3D037-C122-40A6-AA3B-8219B82AD00E}"/>
      </w:docPartPr>
      <w:docPartBody>
        <w:p w:rsidR="000479C9" w:rsidRDefault="005C3E43" w:rsidP="005C3E43">
          <w:pPr>
            <w:pStyle w:val="C8F01B095C5240C6AB60FCEAF749FCB3"/>
          </w:pPr>
          <w:r>
            <w:t>Total</w:t>
          </w:r>
        </w:p>
      </w:docPartBody>
    </w:docPart>
    <w:docPart>
      <w:docPartPr>
        <w:name w:val="12B5167183C745919F62BA9130D4A3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C7AC37-DDD3-4348-9976-7A32A03DE8B5}"/>
      </w:docPartPr>
      <w:docPartBody>
        <w:p w:rsidR="000479C9" w:rsidRDefault="005C3E43" w:rsidP="005C3E43">
          <w:pPr>
            <w:pStyle w:val="12B5167183C745919F62BA9130D4A301"/>
          </w:pPr>
          <w:r w:rsidRPr="00DB3205">
            <w:t>Thank you for your business!</w:t>
          </w:r>
        </w:p>
      </w:docPartBody>
    </w:docPart>
    <w:docPart>
      <w:docPartPr>
        <w:name w:val="9ED4D70CD0B24B798A667ADA833F0D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FB9E92-F9B9-4FB0-8BB3-0424ABD9F497}"/>
      </w:docPartPr>
      <w:docPartBody>
        <w:p w:rsidR="000479C9" w:rsidRDefault="005C3E43" w:rsidP="005C3E43">
          <w:pPr>
            <w:pStyle w:val="9ED4D70CD0B24B798A667ADA833F0D3A"/>
          </w:pPr>
          <w:r w:rsidRPr="00DB3205">
            <w:t>Phone:</w:t>
          </w:r>
        </w:p>
      </w:docPartBody>
    </w:docPart>
    <w:docPart>
      <w:docPartPr>
        <w:name w:val="DFB50D0C0C0D4A44A559741FA1594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BF7D1C-0BF9-45D8-A3A4-AA694317E657}"/>
      </w:docPartPr>
      <w:docPartBody>
        <w:p w:rsidR="000479C9" w:rsidRDefault="005C3E43" w:rsidP="005C3E43">
          <w:pPr>
            <w:pStyle w:val="DFB50D0C0C0D4A44A559741FA1594BF7"/>
          </w:pPr>
          <w:r w:rsidRPr="00DB3205">
            <w:t>111-222-3333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charset w:val="8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A8F"/>
    <w:rsid w:val="00043A8F"/>
    <w:rsid w:val="000479C9"/>
    <w:rsid w:val="002064F8"/>
    <w:rsid w:val="005C3E43"/>
    <w:rsid w:val="006E2996"/>
    <w:rsid w:val="00A818D5"/>
    <w:rsid w:val="00B37E98"/>
    <w:rsid w:val="00DA6F93"/>
    <w:rsid w:val="00DB7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D38D47F90104C3991164B3621750C19">
    <w:name w:val="0D38D47F90104C3991164B3621750C19"/>
  </w:style>
  <w:style w:type="paragraph" w:customStyle="1" w:styleId="372DDE55C0284759A1D30E3F761D7D9E">
    <w:name w:val="372DDE55C0284759A1D30E3F761D7D9E"/>
  </w:style>
  <w:style w:type="paragraph" w:customStyle="1" w:styleId="6D068A1CDB3C4806873D15CE9A6F8F66">
    <w:name w:val="6D068A1CDB3C4806873D15CE9A6F8F66"/>
  </w:style>
  <w:style w:type="paragraph" w:customStyle="1" w:styleId="8A2F719F8AA4410EB9B227114DBB9F6E">
    <w:name w:val="8A2F719F8AA4410EB9B227114DBB9F6E"/>
  </w:style>
  <w:style w:type="paragraph" w:customStyle="1" w:styleId="7A18D9285299433E8B929DE4C8E97E35">
    <w:name w:val="7A18D9285299433E8B929DE4C8E97E35"/>
  </w:style>
  <w:style w:type="paragraph" w:customStyle="1" w:styleId="15059DC9BA144F0CACBC44E0178E5D4D">
    <w:name w:val="15059DC9BA144F0CACBC44E0178E5D4D"/>
  </w:style>
  <w:style w:type="paragraph" w:customStyle="1" w:styleId="E82D2B2D4C0B49D4B5ABC7B5E8BF1E33">
    <w:name w:val="E82D2B2D4C0B49D4B5ABC7B5E8BF1E33"/>
  </w:style>
  <w:style w:type="paragraph" w:customStyle="1" w:styleId="1AA6C9C31A23411F8D94A64ECFDBAE04">
    <w:name w:val="1AA6C9C31A23411F8D94A64ECFDBAE04"/>
    <w:rsid w:val="005C3E43"/>
  </w:style>
  <w:style w:type="paragraph" w:customStyle="1" w:styleId="C8F01B095C5240C6AB60FCEAF749FCB3">
    <w:name w:val="C8F01B095C5240C6AB60FCEAF749FCB3"/>
    <w:rsid w:val="005C3E43"/>
  </w:style>
  <w:style w:type="paragraph" w:customStyle="1" w:styleId="DDB57924FF9D4DF791A46CA500390CC5">
    <w:name w:val="DDB57924FF9D4DF791A46CA500390CC5"/>
  </w:style>
  <w:style w:type="paragraph" w:customStyle="1" w:styleId="D71FC464CB374925B7D94C8C53EAE7DE">
    <w:name w:val="D71FC464CB374925B7D94C8C53EAE7DE"/>
  </w:style>
  <w:style w:type="paragraph" w:customStyle="1" w:styleId="12B5167183C745919F62BA9130D4A301">
    <w:name w:val="12B5167183C745919F62BA9130D4A301"/>
    <w:rsid w:val="005C3E43"/>
  </w:style>
  <w:style w:type="paragraph" w:customStyle="1" w:styleId="9ED4D70CD0B24B798A667ADA833F0D3A">
    <w:name w:val="9ED4D70CD0B24B798A667ADA833F0D3A"/>
    <w:rsid w:val="005C3E43"/>
  </w:style>
  <w:style w:type="paragraph" w:customStyle="1" w:styleId="DFB50D0C0C0D4A44A559741FA1594BF7">
    <w:name w:val="DFB50D0C0C0D4A44A559741FA1594BF7"/>
    <w:rsid w:val="005C3E43"/>
  </w:style>
  <w:style w:type="paragraph" w:customStyle="1" w:styleId="BECFAC1C3243400B868B0055B1E7207A">
    <w:name w:val="BECFAC1C3243400B868B0055B1E7207A"/>
    <w:rsid w:val="00043A8F"/>
  </w:style>
  <w:style w:type="paragraph" w:customStyle="1" w:styleId="3762A318615243D4A55BABCD35330314">
    <w:name w:val="3762A318615243D4A55BABCD35330314"/>
    <w:rsid w:val="00043A8F"/>
  </w:style>
  <w:style w:type="paragraph" w:customStyle="1" w:styleId="82DB14AEC93B4322A67994DBAE3BECDF">
    <w:name w:val="82DB14AEC93B4322A67994DBAE3BECDF"/>
    <w:rsid w:val="00043A8F"/>
  </w:style>
  <w:style w:type="paragraph" w:customStyle="1" w:styleId="527FA12E5F214F06A52576CDFC671450">
    <w:name w:val="527FA12E5F214F06A52576CDFC671450"/>
    <w:rsid w:val="00043A8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M16402397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83B29B"/>
      </a:accent1>
      <a:accent2>
        <a:srgbClr val="1D3451"/>
      </a:accent2>
      <a:accent3>
        <a:srgbClr val="F1CC93"/>
      </a:accent3>
      <a:accent4>
        <a:srgbClr val="93CAF2"/>
      </a:accent4>
      <a:accent5>
        <a:srgbClr val="B38DA3"/>
      </a:accent5>
      <a:accent6>
        <a:srgbClr val="8D8AB8"/>
      </a:accent6>
      <a:hlink>
        <a:srgbClr val="0563C1"/>
      </a:hlink>
      <a:folHlink>
        <a:srgbClr val="954F72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9566D6C-E473-4435-A739-4A86E0EC445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3F51EDD6-E00A-4224-A6E4-32B30F0731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B567EFD-693A-4295-81A0-848F8B6E2A5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F947258-5876-4232-AC86-8E6A697CA9DB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 document).dotx</Template>
  <TotalTime>0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2023-05-17T03:51:00Z</dcterms:created>
  <dcterms:modified xsi:type="dcterms:W3CDTF">2023-10-27T18:04:00Z</dcterms:modified>
  <cp:category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